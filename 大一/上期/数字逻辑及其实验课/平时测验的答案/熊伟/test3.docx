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BC0DE" w14:textId="6372CEE1" w:rsidR="00053249" w:rsidRPr="001F3853" w:rsidRDefault="00053249" w:rsidP="00382A87">
      <w:pPr>
        <w:snapToGrid w:val="0"/>
        <w:spacing w:afterLines="50" w:after="145"/>
        <w:ind w:rightChars="600" w:right="1157"/>
        <w:jc w:val="right"/>
        <w:rPr>
          <w:rFonts w:eastAsia="黑体"/>
          <w:sz w:val="30"/>
          <w:szCs w:val="30"/>
        </w:rPr>
      </w:pPr>
      <w:r w:rsidRPr="001F3853">
        <w:rPr>
          <w:rFonts w:eastAsia="黑体"/>
          <w:sz w:val="36"/>
          <w:szCs w:val="36"/>
        </w:rPr>
        <w:t>四川大学</w:t>
      </w:r>
      <w:r w:rsidR="00DE5847">
        <w:rPr>
          <w:rFonts w:eastAsia="黑体" w:hint="eastAsia"/>
          <w:sz w:val="36"/>
          <w:szCs w:val="36"/>
        </w:rPr>
        <w:t>第</w:t>
      </w:r>
      <w:r w:rsidR="004722B2">
        <w:rPr>
          <w:rFonts w:eastAsia="黑体" w:hint="eastAsia"/>
          <w:sz w:val="36"/>
          <w:szCs w:val="36"/>
        </w:rPr>
        <w:t>三</w:t>
      </w:r>
      <w:r w:rsidR="00DE5847">
        <w:rPr>
          <w:rFonts w:eastAsia="黑体" w:hint="eastAsia"/>
          <w:sz w:val="36"/>
          <w:szCs w:val="36"/>
        </w:rPr>
        <w:t>次</w:t>
      </w:r>
      <w:r w:rsidR="001F3853" w:rsidRPr="001F3853">
        <w:rPr>
          <w:rFonts w:eastAsia="黑体" w:hint="eastAsia"/>
          <w:sz w:val="36"/>
          <w:szCs w:val="36"/>
        </w:rPr>
        <w:t>测验</w:t>
      </w:r>
      <w:r w:rsidRPr="001F3853">
        <w:rPr>
          <w:rFonts w:eastAsia="黑体"/>
          <w:sz w:val="36"/>
          <w:szCs w:val="36"/>
        </w:rPr>
        <w:t>试题</w:t>
      </w:r>
      <w:r w:rsidR="000B3E52" w:rsidRPr="001F3853">
        <w:rPr>
          <w:rFonts w:eastAsia="黑体"/>
          <w:sz w:val="30"/>
          <w:szCs w:val="30"/>
        </w:rPr>
        <w:t>（</w:t>
      </w:r>
      <w:r w:rsidRPr="001F3853">
        <w:rPr>
          <w:rFonts w:eastAsia="黑体"/>
          <w:sz w:val="30"/>
          <w:szCs w:val="30"/>
        </w:rPr>
        <w:t>20</w:t>
      </w:r>
      <w:r w:rsidR="00381596" w:rsidRPr="001F3853">
        <w:rPr>
          <w:rFonts w:eastAsia="黑体"/>
          <w:sz w:val="30"/>
          <w:szCs w:val="30"/>
        </w:rPr>
        <w:t>1</w:t>
      </w:r>
      <w:r w:rsidR="00DE5847">
        <w:rPr>
          <w:rFonts w:eastAsia="黑体" w:hint="eastAsia"/>
          <w:sz w:val="30"/>
          <w:szCs w:val="30"/>
        </w:rPr>
        <w:t>8</w:t>
      </w:r>
      <w:r w:rsidR="00691C6F" w:rsidRPr="001F3853">
        <w:rPr>
          <w:rFonts w:eastAsia="黑体"/>
          <w:sz w:val="30"/>
          <w:szCs w:val="30"/>
        </w:rPr>
        <w:t>~</w:t>
      </w:r>
      <w:r w:rsidR="00AD1455" w:rsidRPr="001F3853">
        <w:rPr>
          <w:rFonts w:eastAsia="黑体"/>
          <w:sz w:val="30"/>
          <w:szCs w:val="30"/>
        </w:rPr>
        <w:t>2</w:t>
      </w:r>
      <w:r w:rsidRPr="001F3853">
        <w:rPr>
          <w:rFonts w:eastAsia="黑体"/>
          <w:sz w:val="30"/>
          <w:szCs w:val="30"/>
        </w:rPr>
        <w:t>0</w:t>
      </w:r>
      <w:r w:rsidR="00BC0665" w:rsidRPr="001F3853">
        <w:rPr>
          <w:rFonts w:eastAsia="黑体"/>
          <w:sz w:val="30"/>
          <w:szCs w:val="30"/>
        </w:rPr>
        <w:t>1</w:t>
      </w:r>
      <w:r w:rsidR="00DE5847">
        <w:rPr>
          <w:rFonts w:eastAsia="黑体" w:hint="eastAsia"/>
          <w:sz w:val="30"/>
          <w:szCs w:val="30"/>
        </w:rPr>
        <w:t>9</w:t>
      </w:r>
      <w:r w:rsidR="002054E2">
        <w:rPr>
          <w:rFonts w:eastAsia="黑体" w:hint="eastAsia"/>
          <w:sz w:val="30"/>
          <w:szCs w:val="30"/>
        </w:rPr>
        <w:t xml:space="preserve"> - </w:t>
      </w:r>
      <w:r w:rsidR="002F1876">
        <w:rPr>
          <w:rFonts w:eastAsia="黑体" w:hint="eastAsia"/>
          <w:sz w:val="30"/>
          <w:szCs w:val="30"/>
        </w:rPr>
        <w:t>1</w:t>
      </w:r>
      <w:r w:rsidR="000B3E52" w:rsidRPr="001F3853">
        <w:rPr>
          <w:rFonts w:eastAsia="黑体"/>
          <w:sz w:val="30"/>
          <w:szCs w:val="30"/>
        </w:rPr>
        <w:t>）</w:t>
      </w:r>
    </w:p>
    <w:p w14:paraId="15F2B0EF" w14:textId="44AA6C68" w:rsidR="001B1BCC" w:rsidRPr="001F3853" w:rsidRDefault="00053249" w:rsidP="00382A87">
      <w:pPr>
        <w:tabs>
          <w:tab w:val="left" w:pos="5904"/>
          <w:tab w:val="left" w:pos="9552"/>
          <w:tab w:val="left" w:pos="9650"/>
        </w:tabs>
        <w:snapToGrid w:val="0"/>
        <w:spacing w:afterLines="50" w:after="145"/>
        <w:rPr>
          <w:rFonts w:eastAsia="黑体"/>
          <w:sz w:val="20"/>
          <w:szCs w:val="20"/>
        </w:rPr>
      </w:pPr>
      <w:r w:rsidRPr="001F3853">
        <w:rPr>
          <w:rFonts w:eastAsia="黑体"/>
        </w:rPr>
        <w:t>课程号：</w:t>
      </w:r>
      <w:r w:rsidR="00DF334B">
        <w:rPr>
          <w:rFonts w:eastAsia="黑体"/>
          <w:szCs w:val="21"/>
          <w:u w:val="single"/>
        </w:rPr>
        <w:t xml:space="preserve">   </w:t>
      </w:r>
      <w:r w:rsidR="00DF334B">
        <w:rPr>
          <w:rFonts w:eastAsia="黑体" w:hint="eastAsia"/>
          <w:szCs w:val="21"/>
          <w:u w:val="single"/>
        </w:rPr>
        <w:t>3</w:t>
      </w:r>
      <w:r w:rsidR="0023680A" w:rsidRPr="001F3853">
        <w:rPr>
          <w:rFonts w:eastAsia="黑体"/>
          <w:szCs w:val="21"/>
          <w:u w:val="single"/>
        </w:rPr>
        <w:t>04</w:t>
      </w:r>
      <w:r w:rsidR="00A763AC">
        <w:rPr>
          <w:rFonts w:eastAsia="黑体" w:hint="eastAsia"/>
          <w:szCs w:val="21"/>
          <w:u w:val="single"/>
        </w:rPr>
        <w:t>131</w:t>
      </w:r>
      <w:r w:rsidR="0023680A" w:rsidRPr="001F3853">
        <w:rPr>
          <w:rFonts w:eastAsia="黑体"/>
          <w:szCs w:val="21"/>
          <w:u w:val="single"/>
        </w:rPr>
        <w:t>030</w:t>
      </w:r>
      <w:r w:rsidR="00DF334B">
        <w:rPr>
          <w:rFonts w:eastAsia="黑体"/>
          <w:szCs w:val="21"/>
          <w:u w:val="single"/>
        </w:rPr>
        <w:t xml:space="preserve">  </w:t>
      </w:r>
      <w:r w:rsidR="004E4E55" w:rsidRPr="004E4E55">
        <w:rPr>
          <w:rFonts w:eastAsia="黑体" w:hint="eastAsia"/>
          <w:szCs w:val="21"/>
        </w:rPr>
        <w:t>课序号：</w:t>
      </w:r>
      <w:r w:rsidR="004E4E55">
        <w:rPr>
          <w:rFonts w:eastAsia="黑体" w:hint="eastAsia"/>
          <w:szCs w:val="21"/>
          <w:u w:val="single"/>
        </w:rPr>
        <w:t xml:space="preserve"> </w:t>
      </w:r>
      <w:r w:rsidR="00DF334B">
        <w:rPr>
          <w:rFonts w:eastAsia="黑体"/>
          <w:szCs w:val="21"/>
          <w:u w:val="single"/>
        </w:rPr>
        <w:t xml:space="preserve">  </w:t>
      </w:r>
      <w:r w:rsidR="001F4A20">
        <w:rPr>
          <w:rFonts w:eastAsia="黑体" w:hint="eastAsia"/>
          <w:szCs w:val="21"/>
          <w:u w:val="single"/>
        </w:rPr>
        <w:t>08</w:t>
      </w:r>
      <w:r w:rsidR="00DF334B">
        <w:rPr>
          <w:rFonts w:eastAsia="黑体"/>
          <w:szCs w:val="21"/>
          <w:u w:val="single"/>
        </w:rPr>
        <w:t xml:space="preserve">  </w:t>
      </w:r>
      <w:r w:rsidR="004E4E55">
        <w:rPr>
          <w:rFonts w:eastAsia="黑体" w:hint="eastAsia"/>
          <w:szCs w:val="21"/>
          <w:u w:val="single"/>
        </w:rPr>
        <w:t xml:space="preserve"> </w:t>
      </w:r>
      <w:r w:rsidRPr="001F3853">
        <w:rPr>
          <w:rFonts w:eastAsia="黑体"/>
        </w:rPr>
        <w:t>课程名称：</w:t>
      </w:r>
      <w:r w:rsidR="00DF334B">
        <w:rPr>
          <w:rFonts w:eastAsia="楷体_GB2312" w:hint="eastAsia"/>
          <w:szCs w:val="21"/>
          <w:u w:val="single"/>
        </w:rPr>
        <w:t xml:space="preserve"> </w:t>
      </w:r>
      <w:r w:rsidR="00DF334B">
        <w:rPr>
          <w:rFonts w:eastAsia="楷体_GB2312"/>
          <w:szCs w:val="21"/>
          <w:u w:val="single"/>
        </w:rPr>
        <w:t xml:space="preserve">    </w:t>
      </w:r>
      <w:r w:rsidR="00DF334B">
        <w:rPr>
          <w:rFonts w:eastAsia="楷体_GB2312" w:hint="eastAsia"/>
          <w:szCs w:val="21"/>
          <w:u w:val="single"/>
        </w:rPr>
        <w:t>数</w:t>
      </w:r>
      <w:r w:rsidR="006C5061" w:rsidRPr="001F3853">
        <w:rPr>
          <w:rFonts w:eastAsia="楷体_GB2312"/>
          <w:szCs w:val="21"/>
          <w:u w:val="single"/>
        </w:rPr>
        <w:t>字逻辑</w:t>
      </w:r>
      <w:r w:rsidR="004E4E55">
        <w:rPr>
          <w:rFonts w:eastAsia="楷体_GB2312" w:hint="eastAsia"/>
          <w:szCs w:val="21"/>
          <w:u w:val="single"/>
        </w:rPr>
        <w:t>（双语）</w:t>
      </w:r>
      <w:r w:rsidR="00DF334B">
        <w:rPr>
          <w:rFonts w:eastAsia="楷体_GB2312" w:hint="eastAsia"/>
          <w:szCs w:val="21"/>
          <w:u w:val="single"/>
        </w:rPr>
        <w:t xml:space="preserve"> </w:t>
      </w:r>
      <w:r w:rsidR="00DF334B">
        <w:rPr>
          <w:rFonts w:eastAsia="楷体_GB2312"/>
          <w:szCs w:val="21"/>
          <w:u w:val="single"/>
        </w:rPr>
        <w:t xml:space="preserve">   </w:t>
      </w:r>
      <w:r w:rsidRPr="001F3853">
        <w:rPr>
          <w:rFonts w:eastAsia="黑体"/>
        </w:rPr>
        <w:t>任课教师：</w:t>
      </w:r>
      <w:r w:rsidR="00DE5847">
        <w:rPr>
          <w:rFonts w:eastAsia="楷体_GB2312" w:hint="eastAsia"/>
          <w:szCs w:val="21"/>
          <w:u w:val="single"/>
        </w:rPr>
        <w:t xml:space="preserve"> </w:t>
      </w:r>
      <w:r w:rsidR="00DE5847">
        <w:rPr>
          <w:rFonts w:eastAsia="楷体_GB2312"/>
          <w:szCs w:val="21"/>
          <w:u w:val="single"/>
        </w:rPr>
        <w:t xml:space="preserve">   </w:t>
      </w:r>
      <w:r w:rsidR="00DF334B">
        <w:rPr>
          <w:rFonts w:eastAsia="楷体_GB2312"/>
          <w:szCs w:val="21"/>
          <w:u w:val="single"/>
        </w:rPr>
        <w:t xml:space="preserve">  </w:t>
      </w:r>
      <w:r w:rsidR="00D96D9E">
        <w:rPr>
          <w:rFonts w:eastAsia="楷体_GB2312" w:hint="eastAsia"/>
          <w:szCs w:val="21"/>
          <w:u w:val="single"/>
        </w:rPr>
        <w:t xml:space="preserve"> </w:t>
      </w:r>
      <w:r w:rsidR="00DE5847">
        <w:rPr>
          <w:rFonts w:eastAsia="楷体_GB2312" w:hint="eastAsia"/>
          <w:szCs w:val="21"/>
          <w:u w:val="single"/>
        </w:rPr>
        <w:t xml:space="preserve"> </w:t>
      </w:r>
      <w:r w:rsidR="00DE5847">
        <w:rPr>
          <w:rFonts w:eastAsia="楷体_GB2312"/>
          <w:szCs w:val="21"/>
          <w:u w:val="single"/>
        </w:rPr>
        <w:t xml:space="preserve"> </w:t>
      </w:r>
      <w:r w:rsidR="00DF334B">
        <w:rPr>
          <w:rFonts w:eastAsia="楷体_GB2312"/>
          <w:szCs w:val="21"/>
          <w:u w:val="single"/>
        </w:rPr>
        <w:t xml:space="preserve"> </w:t>
      </w:r>
      <w:r w:rsidR="00DE5847">
        <w:rPr>
          <w:rFonts w:eastAsia="楷体_GB2312"/>
          <w:szCs w:val="21"/>
          <w:u w:val="single"/>
        </w:rPr>
        <w:t xml:space="preserve">  </w:t>
      </w:r>
      <w:r w:rsidR="00DF334B">
        <w:rPr>
          <w:rFonts w:eastAsia="楷体_GB2312"/>
          <w:szCs w:val="21"/>
          <w:u w:val="single"/>
        </w:rPr>
        <w:t xml:space="preserve">   </w:t>
      </w:r>
      <w:r w:rsidR="00DE5847">
        <w:rPr>
          <w:rFonts w:eastAsia="楷体_GB2312"/>
          <w:szCs w:val="21"/>
          <w:u w:val="single"/>
        </w:rPr>
        <w:t xml:space="preserve">      </w:t>
      </w:r>
    </w:p>
    <w:p w14:paraId="1A7A81B7" w14:textId="77777777" w:rsidR="00053249" w:rsidRPr="001F3853" w:rsidRDefault="004E4E55" w:rsidP="001F4A20">
      <w:pPr>
        <w:tabs>
          <w:tab w:val="left" w:pos="7007"/>
          <w:tab w:val="left" w:pos="9823"/>
          <w:tab w:val="left" w:pos="9943"/>
        </w:tabs>
        <w:snapToGrid w:val="0"/>
        <w:spacing w:beforeLines="50" w:before="145" w:afterLines="50" w:after="145"/>
        <w:rPr>
          <w:rFonts w:eastAsia="黑体"/>
          <w:u w:val="single"/>
        </w:rPr>
      </w:pPr>
      <w:r w:rsidRPr="001F3853">
        <w:rPr>
          <w:rFonts w:eastAsia="黑体"/>
        </w:rPr>
        <w:t>适用专业年级：</w:t>
      </w:r>
      <w:r w:rsidR="001F4A20">
        <w:rPr>
          <w:rFonts w:eastAsia="楷体_GB2312" w:hint="eastAsia"/>
          <w:szCs w:val="21"/>
          <w:u w:val="single"/>
        </w:rPr>
        <w:t xml:space="preserve"> </w:t>
      </w:r>
      <w:r w:rsidR="001F4A20">
        <w:rPr>
          <w:rFonts w:eastAsia="楷体_GB2312"/>
          <w:szCs w:val="21"/>
          <w:u w:val="single"/>
        </w:rPr>
        <w:t xml:space="preserve">   </w:t>
      </w:r>
      <w:r w:rsidR="001F4A20">
        <w:rPr>
          <w:rFonts w:eastAsia="楷体_GB2312" w:hint="eastAsia"/>
          <w:szCs w:val="21"/>
          <w:u w:val="single"/>
        </w:rPr>
        <w:t>计</w:t>
      </w:r>
      <w:r w:rsidRPr="001F3853">
        <w:rPr>
          <w:rFonts w:eastAsia="楷体_GB2312"/>
          <w:szCs w:val="21"/>
          <w:u w:val="single"/>
        </w:rPr>
        <w:t>算机</w:t>
      </w:r>
      <w:r>
        <w:rPr>
          <w:rFonts w:eastAsia="楷体_GB2312" w:hint="eastAsia"/>
          <w:szCs w:val="21"/>
          <w:u w:val="single"/>
        </w:rPr>
        <w:t>类</w:t>
      </w:r>
      <w:r w:rsidRPr="001F3853">
        <w:rPr>
          <w:rFonts w:eastAsia="楷体_GB2312"/>
          <w:szCs w:val="21"/>
          <w:u w:val="single"/>
        </w:rPr>
        <w:t>201</w:t>
      </w:r>
      <w:r w:rsidR="00DE5847">
        <w:rPr>
          <w:rFonts w:eastAsia="楷体_GB2312" w:hint="eastAsia"/>
          <w:szCs w:val="21"/>
          <w:u w:val="single"/>
        </w:rPr>
        <w:t>8</w:t>
      </w:r>
      <w:r w:rsidR="001F4A20">
        <w:rPr>
          <w:rFonts w:eastAsia="楷体_GB2312"/>
          <w:szCs w:val="21"/>
          <w:u w:val="single"/>
        </w:rPr>
        <w:t xml:space="preserve">       </w:t>
      </w:r>
      <w:r w:rsidR="00DE5847">
        <w:rPr>
          <w:rFonts w:eastAsia="黑体" w:hint="eastAsia"/>
        </w:rPr>
        <w:t xml:space="preserve"> </w:t>
      </w:r>
      <w:r w:rsidR="00053249" w:rsidRPr="001F3853">
        <w:rPr>
          <w:rFonts w:eastAsia="黑体"/>
        </w:rPr>
        <w:t>学号：</w:t>
      </w:r>
      <w:r w:rsidR="000E4165" w:rsidRPr="001F3853">
        <w:rPr>
          <w:rFonts w:eastAsia="黑体"/>
          <w:u w:val="single"/>
        </w:rPr>
        <w:tab/>
      </w:r>
      <w:r w:rsidR="00053249" w:rsidRPr="001F3853">
        <w:rPr>
          <w:rFonts w:eastAsia="黑体"/>
        </w:rPr>
        <w:t>姓名：</w:t>
      </w:r>
      <w:r w:rsidR="009C6F26" w:rsidRPr="001F3853">
        <w:rPr>
          <w:rFonts w:eastAsia="黑体"/>
          <w:u w:val="single"/>
        </w:rPr>
        <w:tab/>
      </w:r>
    </w:p>
    <w:p w14:paraId="68CF087E" w14:textId="77777777" w:rsidR="00177B55" w:rsidRPr="002B0526" w:rsidRDefault="00177B55" w:rsidP="00382A87">
      <w:pPr>
        <w:spacing w:beforeLines="50" w:before="145" w:afterLines="50" w:after="145"/>
        <w:jc w:val="center"/>
      </w:pP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  <w:r>
        <w:rPr>
          <w:rFonts w:hint="eastAsia"/>
        </w:rPr>
        <w:sym w:font="Wingdings 2" w:char="F065"/>
      </w:r>
    </w:p>
    <w:p w14:paraId="16F0CEE9" w14:textId="07DEE559" w:rsidR="004722B2" w:rsidRDefault="004722B2" w:rsidP="004722B2">
      <w:pPr>
        <w:rPr>
          <w:sz w:val="24"/>
        </w:rPr>
      </w:pPr>
      <w:r>
        <w:rPr>
          <w:sz w:val="24"/>
        </w:rPr>
        <w:t xml:space="preserve">1. </w:t>
      </w:r>
      <w:r w:rsidR="000C1AA1">
        <w:rPr>
          <w:rFonts w:hint="eastAsia"/>
          <w:sz w:val="24"/>
        </w:rPr>
        <w:t>(</w:t>
      </w:r>
      <w:r w:rsidR="00BE4B85">
        <w:rPr>
          <w:sz w:val="24"/>
        </w:rPr>
        <w:t>10</w:t>
      </w:r>
      <w:r w:rsidR="000C1AA1">
        <w:rPr>
          <w:sz w:val="24"/>
        </w:rPr>
        <w:t xml:space="preserve"> points</w:t>
      </w:r>
      <w:proofErr w:type="gramStart"/>
      <w:r w:rsidR="000C1AA1">
        <w:rPr>
          <w:sz w:val="24"/>
        </w:rPr>
        <w:t>)</w:t>
      </w:r>
      <w:r>
        <w:rPr>
          <w:sz w:val="24"/>
        </w:rPr>
        <w:t>A</w:t>
      </w:r>
      <w:proofErr w:type="gramEnd"/>
      <w:r>
        <w:rPr>
          <w:sz w:val="24"/>
        </w:rPr>
        <w:t xml:space="preserve"> modulus-9 counter has 9 states requiring ____ flip-flops. A modulus-9 ring counter requiring ______ flip-flops.</w:t>
      </w:r>
    </w:p>
    <w:p w14:paraId="2F3E8E32" w14:textId="49FEB5DC" w:rsidR="004722B2" w:rsidRDefault="004722B2" w:rsidP="004722B2">
      <w:pPr>
        <w:rPr>
          <w:sz w:val="24"/>
        </w:rPr>
      </w:pPr>
      <w:r>
        <w:rPr>
          <w:sz w:val="24"/>
        </w:rPr>
        <w:t xml:space="preserve">2. </w:t>
      </w:r>
      <w:r w:rsidR="00712DD6">
        <w:rPr>
          <w:rFonts w:hint="eastAsia"/>
          <w:sz w:val="24"/>
        </w:rPr>
        <w:t>(</w:t>
      </w:r>
      <w:r w:rsidR="00BE4B85">
        <w:rPr>
          <w:sz w:val="24"/>
        </w:rPr>
        <w:t>5</w:t>
      </w:r>
      <w:r w:rsidR="00712DD6">
        <w:rPr>
          <w:sz w:val="24"/>
        </w:rPr>
        <w:t xml:space="preserve"> points</w:t>
      </w:r>
      <w:proofErr w:type="gramStart"/>
      <w:r w:rsidR="00712DD6">
        <w:rPr>
          <w:sz w:val="24"/>
        </w:rPr>
        <w:t>)</w:t>
      </w:r>
      <w:r>
        <w:rPr>
          <w:sz w:val="24"/>
        </w:rPr>
        <w:t>A</w:t>
      </w:r>
      <w:proofErr w:type="gramEnd"/>
      <w:r>
        <w:rPr>
          <w:sz w:val="24"/>
        </w:rPr>
        <w:t xml:space="preserve"> register’s function include ( )</w:t>
      </w:r>
    </w:p>
    <w:p w14:paraId="0DE1EDEE" w14:textId="77777777" w:rsidR="004722B2" w:rsidRDefault="004722B2" w:rsidP="004722B2">
      <w:pPr>
        <w:pStyle w:val="af0"/>
        <w:ind w:left="780" w:firstLineChars="0" w:firstLine="0"/>
        <w:rPr>
          <w:sz w:val="24"/>
        </w:rPr>
      </w:pPr>
      <w:r>
        <w:rPr>
          <w:sz w:val="24"/>
        </w:rPr>
        <w:t xml:space="preserve">  (a) </w:t>
      </w: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 storage  (b) data movement  </w:t>
      </w:r>
    </w:p>
    <w:p w14:paraId="2F718E2A" w14:textId="77777777" w:rsidR="004722B2" w:rsidRDefault="004722B2" w:rsidP="004722B2">
      <w:pPr>
        <w:pStyle w:val="af0"/>
        <w:ind w:left="780" w:firstLineChars="100" w:firstLine="223"/>
        <w:rPr>
          <w:sz w:val="24"/>
        </w:rPr>
      </w:pPr>
      <w:r>
        <w:rPr>
          <w:sz w:val="24"/>
        </w:rPr>
        <w:t xml:space="preserve">(c) </w:t>
      </w:r>
      <w:proofErr w:type="gramStart"/>
      <w:r>
        <w:rPr>
          <w:sz w:val="24"/>
        </w:rPr>
        <w:t>neither</w:t>
      </w:r>
      <w:proofErr w:type="gramEnd"/>
      <w:r>
        <w:rPr>
          <w:sz w:val="24"/>
        </w:rPr>
        <w:t xml:space="preserve"> (a) not (b)  (d)  both (a) and (b)</w:t>
      </w:r>
    </w:p>
    <w:p w14:paraId="3267BEC5" w14:textId="12CB0AAE" w:rsidR="004722B2" w:rsidRDefault="004722B2" w:rsidP="004722B2">
      <w:pPr>
        <w:rPr>
          <w:sz w:val="24"/>
        </w:rPr>
      </w:pPr>
      <w:r>
        <w:rPr>
          <w:sz w:val="24"/>
        </w:rPr>
        <w:t xml:space="preserve">3. </w:t>
      </w:r>
      <w:r w:rsidR="00712DD6">
        <w:rPr>
          <w:rFonts w:hint="eastAsia"/>
          <w:sz w:val="24"/>
        </w:rPr>
        <w:t>(</w:t>
      </w:r>
      <w:r w:rsidR="00BE4B85">
        <w:rPr>
          <w:sz w:val="24"/>
        </w:rPr>
        <w:t>5</w:t>
      </w:r>
      <w:r w:rsidR="003C35CF">
        <w:rPr>
          <w:sz w:val="24"/>
        </w:rPr>
        <w:t xml:space="preserve"> </w:t>
      </w:r>
      <w:r w:rsidR="00712DD6">
        <w:rPr>
          <w:sz w:val="24"/>
        </w:rPr>
        <w:t>points</w:t>
      </w:r>
      <w:proofErr w:type="gramStart"/>
      <w:r w:rsidR="00712DD6">
        <w:rPr>
          <w:sz w:val="24"/>
        </w:rPr>
        <w:t>)</w:t>
      </w:r>
      <w:r>
        <w:rPr>
          <w:sz w:val="24"/>
        </w:rPr>
        <w:t>To</w:t>
      </w:r>
      <w:proofErr w:type="gramEnd"/>
      <w:r>
        <w:rPr>
          <w:sz w:val="24"/>
        </w:rPr>
        <w:t xml:space="preserve"> parallel load a byte of data into a shift register with a synchronous load, there must be ( )</w:t>
      </w:r>
    </w:p>
    <w:p w14:paraId="510E596B" w14:textId="77777777" w:rsidR="004722B2" w:rsidRDefault="004722B2" w:rsidP="004722B2">
      <w:pPr>
        <w:ind w:leftChars="175" w:left="894" w:hangingChars="250" w:hanging="557"/>
        <w:rPr>
          <w:sz w:val="24"/>
        </w:rPr>
      </w:pPr>
      <w:r>
        <w:rPr>
          <w:sz w:val="24"/>
        </w:rPr>
        <w:t xml:space="preserve">      (a) </w:t>
      </w:r>
      <w:proofErr w:type="gramStart"/>
      <w:r>
        <w:rPr>
          <w:sz w:val="24"/>
        </w:rPr>
        <w:t>one</w:t>
      </w:r>
      <w:proofErr w:type="gramEnd"/>
      <w:r>
        <w:rPr>
          <w:sz w:val="24"/>
        </w:rPr>
        <w:t xml:space="preserve"> clock pulse  (b) one clock pulse for each I in the data</w:t>
      </w:r>
    </w:p>
    <w:p w14:paraId="2E892D26" w14:textId="77777777" w:rsidR="004722B2" w:rsidRDefault="004722B2" w:rsidP="004722B2">
      <w:pPr>
        <w:ind w:leftChars="175" w:left="894" w:hangingChars="250" w:hanging="557"/>
        <w:rPr>
          <w:sz w:val="24"/>
        </w:rPr>
      </w:pPr>
      <w:r>
        <w:rPr>
          <w:sz w:val="24"/>
        </w:rPr>
        <w:t xml:space="preserve">      (c) </w:t>
      </w:r>
      <w:proofErr w:type="gramStart"/>
      <w:r>
        <w:rPr>
          <w:sz w:val="24"/>
        </w:rPr>
        <w:t>eight</w:t>
      </w:r>
      <w:proofErr w:type="gramEnd"/>
      <w:r>
        <w:rPr>
          <w:sz w:val="24"/>
        </w:rPr>
        <w:t xml:space="preserve"> clock pulses  (d) one clock pulse for each 0 in the data</w:t>
      </w:r>
    </w:p>
    <w:p w14:paraId="5F95C506" w14:textId="04EE5499" w:rsidR="004722B2" w:rsidRDefault="004722B2" w:rsidP="004722B2">
      <w:pPr>
        <w:rPr>
          <w:sz w:val="24"/>
        </w:rPr>
      </w:pPr>
      <w:r>
        <w:rPr>
          <w:sz w:val="24"/>
        </w:rPr>
        <w:t>4.</w:t>
      </w:r>
      <w:r w:rsidR="00712DD6" w:rsidRPr="00712DD6">
        <w:rPr>
          <w:rFonts w:hint="eastAsia"/>
          <w:sz w:val="24"/>
        </w:rPr>
        <w:t xml:space="preserve"> </w:t>
      </w:r>
      <w:r w:rsidR="00712DD6">
        <w:rPr>
          <w:rFonts w:hint="eastAsia"/>
          <w:sz w:val="24"/>
        </w:rPr>
        <w:t>(</w:t>
      </w:r>
      <w:r w:rsidR="00463783">
        <w:rPr>
          <w:sz w:val="24"/>
        </w:rPr>
        <w:t>12</w:t>
      </w:r>
      <w:r w:rsidR="00712DD6">
        <w:rPr>
          <w:sz w:val="24"/>
        </w:rPr>
        <w:t xml:space="preserve"> points)</w:t>
      </w:r>
      <w:r>
        <w:rPr>
          <w:sz w:val="24"/>
        </w:rPr>
        <w:t xml:space="preserve"> List the characteristic equations of SR flip-flop, JK flip-flop and </w:t>
      </w:r>
      <w:r w:rsidR="00FB2FED">
        <w:rPr>
          <w:sz w:val="24"/>
        </w:rPr>
        <w:t>D</w:t>
      </w:r>
      <w:bookmarkStart w:id="0" w:name="_GoBack"/>
      <w:bookmarkEnd w:id="0"/>
      <w:r>
        <w:rPr>
          <w:sz w:val="24"/>
        </w:rPr>
        <w:t xml:space="preserve"> flip-flop</w:t>
      </w:r>
    </w:p>
    <w:p w14:paraId="0FB45631" w14:textId="6228733C" w:rsidR="004722B2" w:rsidRDefault="004722B2" w:rsidP="004722B2">
      <w:pPr>
        <w:pStyle w:val="Default"/>
        <w:rPr>
          <w:color w:val="auto"/>
        </w:rPr>
      </w:pPr>
      <w:r>
        <w:t xml:space="preserve">5. </w:t>
      </w:r>
      <w:r w:rsidR="00712DD6">
        <w:rPr>
          <w:rFonts w:hint="eastAsia"/>
        </w:rPr>
        <w:t>(</w:t>
      </w:r>
      <w:r w:rsidR="004858A8">
        <w:t>10</w:t>
      </w:r>
      <w:r w:rsidR="00712DD6">
        <w:t xml:space="preserve"> points</w:t>
      </w:r>
      <w:proofErr w:type="gramStart"/>
      <w:r w:rsidR="00712DD6">
        <w:t>)</w:t>
      </w:r>
      <w:r>
        <w:rPr>
          <w:color w:val="auto"/>
        </w:rPr>
        <w:t>In</w:t>
      </w:r>
      <w:proofErr w:type="gramEnd"/>
      <w:r>
        <w:rPr>
          <w:color w:val="auto"/>
        </w:rPr>
        <w:t xml:space="preserve"> the figure for this problem, complete the timing diagram for a positive edge triggered J-</w:t>
      </w:r>
      <w:proofErr w:type="spellStart"/>
      <w:r>
        <w:rPr>
          <w:color w:val="auto"/>
        </w:rPr>
        <w:t>Kflip</w:t>
      </w:r>
      <w:proofErr w:type="spellEnd"/>
      <w:r>
        <w:rPr>
          <w:color w:val="auto"/>
        </w:rPr>
        <w:t>-flop.</w:t>
      </w:r>
    </w:p>
    <w:p w14:paraId="145B5591" w14:textId="6C4415B4" w:rsidR="004722B2" w:rsidRDefault="00EB77FE" w:rsidP="004722B2">
      <w:pPr>
        <w:rPr>
          <w:sz w:val="24"/>
        </w:rPr>
      </w:pPr>
      <w:r>
        <w:rPr>
          <w:sz w:val="24"/>
        </w:rPr>
        <w:object w:dxaOrig="4620" w:dyaOrig="2055" w14:anchorId="32C78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3pt;height:102.4pt" o:ole="">
            <v:imagedata r:id="rId7" o:title=""/>
          </v:shape>
          <o:OLEObject Type="Embed" ProgID="Visio.Drawing.11" ShapeID="_x0000_i1025" DrawAspect="Content" ObjectID="_1608023250" r:id="rId8"/>
        </w:object>
      </w:r>
    </w:p>
    <w:p w14:paraId="0EEE6542" w14:textId="2B7468AC" w:rsidR="004722B2" w:rsidRDefault="004722B2" w:rsidP="004722B2">
      <w:pPr>
        <w:rPr>
          <w:sz w:val="24"/>
        </w:rPr>
      </w:pPr>
      <w:r>
        <w:rPr>
          <w:sz w:val="24"/>
        </w:rPr>
        <w:t xml:space="preserve">6. </w:t>
      </w:r>
      <w:r w:rsidR="00F44AF9">
        <w:rPr>
          <w:rFonts w:hint="eastAsia"/>
          <w:sz w:val="24"/>
        </w:rPr>
        <w:t>(</w:t>
      </w:r>
      <w:r w:rsidR="00F44AF9">
        <w:rPr>
          <w:sz w:val="24"/>
        </w:rPr>
        <w:t>10</w:t>
      </w:r>
      <w:r w:rsidR="00F44AF9">
        <w:rPr>
          <w:sz w:val="24"/>
        </w:rPr>
        <w:t xml:space="preserve"> points</w:t>
      </w:r>
      <w:proofErr w:type="gramStart"/>
      <w:r w:rsidR="00F44AF9">
        <w:rPr>
          <w:sz w:val="24"/>
        </w:rPr>
        <w:t>)</w:t>
      </w:r>
      <w:r>
        <w:rPr>
          <w:sz w:val="24"/>
        </w:rPr>
        <w:t>Given</w:t>
      </w:r>
      <w:proofErr w:type="gramEnd"/>
      <w:r>
        <w:rPr>
          <w:sz w:val="24"/>
        </w:rPr>
        <w:t xml:space="preserve"> the logic diagram for this problem, complete the partial timing diagram.</w:t>
      </w:r>
    </w:p>
    <w:p w14:paraId="6AAF56B0" w14:textId="4F36DE9F" w:rsidR="004722B2" w:rsidRDefault="004722B2" w:rsidP="004722B2">
      <w:pPr>
        <w:widowControl/>
        <w:jc w:val="left"/>
        <w:rPr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BA58919" wp14:editId="1439A66B">
            <wp:extent cx="3545133" cy="2019300"/>
            <wp:effectExtent l="0" t="0" r="0" b="0"/>
            <wp:docPr id="7" name="图片 7" descr="K8~@3AGP_1D9W}0YYB}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K8~@3AGP_1D9W}0YYB}OGO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58" cy="20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833D" w14:textId="056AE87D" w:rsidR="004722B2" w:rsidRDefault="004722B2" w:rsidP="004722B2">
      <w:pPr>
        <w:rPr>
          <w:sz w:val="24"/>
        </w:rPr>
      </w:pPr>
      <w:r>
        <w:rPr>
          <w:bCs/>
          <w:sz w:val="24"/>
          <w:szCs w:val="28"/>
        </w:rPr>
        <w:t>7.</w:t>
      </w:r>
      <w:r>
        <w:rPr>
          <w:sz w:val="24"/>
        </w:rPr>
        <w:t xml:space="preserve"> </w:t>
      </w:r>
      <w:r w:rsidR="00F44AF9">
        <w:rPr>
          <w:rFonts w:hint="eastAsia"/>
          <w:sz w:val="24"/>
        </w:rPr>
        <w:t>(</w:t>
      </w:r>
      <w:r w:rsidR="00F44AF9">
        <w:rPr>
          <w:sz w:val="24"/>
        </w:rPr>
        <w:t>15</w:t>
      </w:r>
      <w:r w:rsidR="00F44AF9">
        <w:rPr>
          <w:sz w:val="24"/>
        </w:rPr>
        <w:t>points</w:t>
      </w:r>
      <w:proofErr w:type="gramStart"/>
      <w:r w:rsidR="00F44AF9">
        <w:rPr>
          <w:sz w:val="24"/>
        </w:rPr>
        <w:t>)</w:t>
      </w:r>
      <w:r>
        <w:rPr>
          <w:sz w:val="24"/>
        </w:rPr>
        <w:t>Determine</w:t>
      </w:r>
      <w:proofErr w:type="gramEnd"/>
      <w:r>
        <w:rPr>
          <w:sz w:val="24"/>
        </w:rPr>
        <w:t xml:space="preserve"> the sequence of the counter in Figure. Begin with the counter cleared.</w:t>
      </w:r>
    </w:p>
    <w:p w14:paraId="2CC0AB2E" w14:textId="7C2492C0" w:rsidR="004722B2" w:rsidRDefault="004722B2" w:rsidP="00ED4B8B">
      <w:pPr>
        <w:pStyle w:val="af0"/>
        <w:ind w:left="567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088950E3" wp14:editId="3FF6DA61">
            <wp:extent cx="4838700" cy="1666875"/>
            <wp:effectExtent l="0" t="0" r="0" b="9525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CC63" w14:textId="63555E40" w:rsidR="004722B2" w:rsidRDefault="004722B2" w:rsidP="004722B2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8. </w:t>
      </w:r>
      <w:r w:rsidR="000F4570">
        <w:rPr>
          <w:rFonts w:hint="eastAsia"/>
          <w:sz w:val="24"/>
        </w:rPr>
        <w:t>(</w:t>
      </w:r>
      <w:r w:rsidR="000F4570">
        <w:rPr>
          <w:sz w:val="24"/>
        </w:rPr>
        <w:t>1</w:t>
      </w:r>
      <w:r w:rsidR="00B56A89">
        <w:rPr>
          <w:sz w:val="24"/>
        </w:rPr>
        <w:t>8</w:t>
      </w:r>
      <w:r w:rsidR="000F4570">
        <w:rPr>
          <w:sz w:val="24"/>
        </w:rPr>
        <w:t xml:space="preserve"> points</w:t>
      </w:r>
      <w:proofErr w:type="gramStart"/>
      <w:r w:rsidR="000F4570">
        <w:rPr>
          <w:sz w:val="24"/>
        </w:rPr>
        <w:t>)</w:t>
      </w:r>
      <w:r>
        <w:rPr>
          <w:bCs/>
          <w:sz w:val="24"/>
          <w:szCs w:val="28"/>
        </w:rPr>
        <w:t>Design</w:t>
      </w:r>
      <w:proofErr w:type="gramEnd"/>
      <w:r>
        <w:rPr>
          <w:bCs/>
          <w:sz w:val="24"/>
          <w:szCs w:val="28"/>
        </w:rPr>
        <w:t xml:space="preserve"> a counter to produce the following binary sequence with J-K flip-flops: 0 </w:t>
      </w:r>
      <w:r>
        <w:rPr>
          <w:bCs/>
          <w:sz w:val="24"/>
          <w:szCs w:val="28"/>
        </w:rPr>
        <w:sym w:font="Wingdings" w:char="F0E0"/>
      </w:r>
      <w:r>
        <w:rPr>
          <w:bCs/>
          <w:sz w:val="24"/>
          <w:szCs w:val="28"/>
        </w:rPr>
        <w:t xml:space="preserve"> 7 </w:t>
      </w:r>
      <w:r>
        <w:rPr>
          <w:bCs/>
          <w:sz w:val="24"/>
          <w:szCs w:val="28"/>
        </w:rPr>
        <w:sym w:font="Wingdings" w:char="F0E0"/>
      </w:r>
      <w:r>
        <w:rPr>
          <w:bCs/>
          <w:sz w:val="24"/>
          <w:szCs w:val="28"/>
        </w:rPr>
        <w:t xml:space="preserve"> 6 </w:t>
      </w:r>
      <w:r>
        <w:rPr>
          <w:bCs/>
          <w:sz w:val="24"/>
          <w:szCs w:val="28"/>
        </w:rPr>
        <w:sym w:font="Wingdings" w:char="F0E0"/>
      </w:r>
      <w:r>
        <w:rPr>
          <w:bCs/>
          <w:sz w:val="24"/>
          <w:szCs w:val="28"/>
        </w:rPr>
        <w:t xml:space="preserve"> 1 </w:t>
      </w:r>
      <w:r>
        <w:rPr>
          <w:bCs/>
          <w:sz w:val="24"/>
          <w:szCs w:val="28"/>
        </w:rPr>
        <w:sym w:font="Wingdings" w:char="F0E0"/>
      </w:r>
      <w:r>
        <w:rPr>
          <w:bCs/>
          <w:sz w:val="24"/>
          <w:szCs w:val="28"/>
        </w:rPr>
        <w:t xml:space="preserve"> 0</w:t>
      </w:r>
    </w:p>
    <w:p w14:paraId="5374F982" w14:textId="2083DA65" w:rsidR="004722B2" w:rsidRDefault="004722B2" w:rsidP="004722B2">
      <w:pPr>
        <w:rPr>
          <w:sz w:val="24"/>
        </w:rPr>
      </w:pPr>
      <w:r>
        <w:rPr>
          <w:sz w:val="24"/>
        </w:rPr>
        <w:t xml:space="preserve">9. </w:t>
      </w:r>
      <w:r w:rsidR="000F4570">
        <w:rPr>
          <w:rFonts w:hint="eastAsia"/>
          <w:sz w:val="24"/>
        </w:rPr>
        <w:t>(</w:t>
      </w:r>
      <w:r w:rsidR="004D6AFD">
        <w:rPr>
          <w:sz w:val="24"/>
        </w:rPr>
        <w:t>1</w:t>
      </w:r>
      <w:r w:rsidR="001560FE">
        <w:rPr>
          <w:sz w:val="24"/>
        </w:rPr>
        <w:t>5</w:t>
      </w:r>
      <w:r w:rsidR="000F4570">
        <w:rPr>
          <w:sz w:val="24"/>
        </w:rPr>
        <w:t xml:space="preserve"> points</w:t>
      </w:r>
      <w:proofErr w:type="gramStart"/>
      <w:r w:rsidR="000F4570">
        <w:rPr>
          <w:sz w:val="24"/>
        </w:rPr>
        <w:t>)</w:t>
      </w:r>
      <w:r>
        <w:rPr>
          <w:bCs/>
          <w:sz w:val="24"/>
          <w:szCs w:val="28"/>
        </w:rPr>
        <w:t>Construct</w:t>
      </w:r>
      <w:proofErr w:type="gramEnd"/>
      <w:r>
        <w:rPr>
          <w:bCs/>
          <w:sz w:val="24"/>
          <w:szCs w:val="28"/>
        </w:rPr>
        <w:t xml:space="preserve"> a state diagram that will detect a serial input sequence of 0110</w:t>
      </w:r>
      <w:r w:rsidR="00426ED7">
        <w:rPr>
          <w:bCs/>
          <w:sz w:val="24"/>
          <w:szCs w:val="28"/>
        </w:rPr>
        <w:t>1</w:t>
      </w:r>
      <w:r>
        <w:rPr>
          <w:bCs/>
          <w:sz w:val="24"/>
          <w:szCs w:val="28"/>
        </w:rPr>
        <w:t>.</w:t>
      </w:r>
    </w:p>
    <w:p w14:paraId="72A92956" w14:textId="553F52B4" w:rsidR="007F076C" w:rsidRPr="004722B2" w:rsidRDefault="007F076C" w:rsidP="00F11559">
      <w:pPr>
        <w:rPr>
          <w:noProof/>
          <w:color w:val="FF0000"/>
        </w:rPr>
      </w:pPr>
    </w:p>
    <w:sectPr w:rsidR="007F076C" w:rsidRPr="004722B2" w:rsidSect="001A438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566" w:bottom="1021" w:left="1021" w:header="709" w:footer="437" w:gutter="0"/>
      <w:cols w:space="425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60659" w14:textId="77777777" w:rsidR="003D67D7" w:rsidRDefault="003D67D7">
      <w:r>
        <w:separator/>
      </w:r>
    </w:p>
  </w:endnote>
  <w:endnote w:type="continuationSeparator" w:id="0">
    <w:p w14:paraId="2B6492B5" w14:textId="77777777" w:rsidR="003D67D7" w:rsidRDefault="003D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5100" w14:textId="566C6BA2" w:rsidR="004405D0" w:rsidRPr="00B81327" w:rsidRDefault="00F11559" w:rsidP="001F3853">
    <w:pPr>
      <w:pStyle w:val="a4"/>
      <w:tabs>
        <w:tab w:val="clear" w:pos="4153"/>
        <w:tab w:val="clear" w:pos="8306"/>
        <w:tab w:val="left" w:pos="7141"/>
      </w:tabs>
      <w:rPr>
        <w:rFonts w:eastAsia="微软雅黑"/>
        <w:szCs w:val="20"/>
      </w:rPr>
    </w:pPr>
    <w:r>
      <w:rPr>
        <w:rFonts w:eastAsia="微软雅黑"/>
        <w:noProof/>
        <w:szCs w:val="21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3C565AB" wp14:editId="03C2776E">
              <wp:simplePos x="0" y="0"/>
              <wp:positionH relativeFrom="column">
                <wp:align>center</wp:align>
              </wp:positionH>
              <wp:positionV relativeFrom="paragraph">
                <wp:posOffset>-29846</wp:posOffset>
              </wp:positionV>
              <wp:extent cx="6127750" cy="0"/>
              <wp:effectExtent l="0" t="0" r="0" b="0"/>
              <wp:wrapNone/>
              <wp:docPr id="1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9F5065B" id="Line 6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-2.35pt" to="482.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CpJwIAAE0EAAAOAAAAZHJzL2Uyb0RvYy54bWysVMGO2jAQvVfqP1i+QxIKL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">
              <v:stroke dashstyle="1 1" endcap="round"/>
            </v:line>
          </w:pict>
        </mc:Fallback>
      </mc:AlternateContent>
    </w:r>
    <w:r w:rsidR="004405D0" w:rsidRPr="00B81327">
      <w:rPr>
        <w:rFonts w:eastAsia="微软雅黑"/>
        <w:b/>
        <w:szCs w:val="21"/>
      </w:rPr>
      <w:t>注：</w:t>
    </w:r>
    <w:r w:rsidR="004405D0" w:rsidRPr="00B81327">
      <w:rPr>
        <w:rFonts w:eastAsia="微软雅黑"/>
        <w:szCs w:val="20"/>
      </w:rPr>
      <w:t>字迹务必清晰，书写工整。</w:t>
    </w:r>
    <w:r w:rsidR="004405D0" w:rsidRPr="00B81327">
      <w:rPr>
        <w:rFonts w:eastAsia="微软雅黑"/>
        <w:szCs w:val="20"/>
      </w:rPr>
      <w:tab/>
    </w:r>
    <w:r w:rsidR="004405D0" w:rsidRPr="00B81327">
      <w:rPr>
        <w:rFonts w:eastAsia="微软雅黑"/>
        <w:szCs w:val="20"/>
      </w:rPr>
      <w:t>本题共</w:t>
    </w:r>
    <w:r w:rsidR="00A651FB" w:rsidRPr="00B81327">
      <w:rPr>
        <w:rStyle w:val="a5"/>
        <w:rFonts w:eastAsia="微软雅黑"/>
        <w:szCs w:val="20"/>
      </w:rPr>
      <w:fldChar w:fldCharType="begin"/>
    </w:r>
    <w:r w:rsidR="004405D0" w:rsidRPr="00B81327">
      <w:rPr>
        <w:rStyle w:val="a5"/>
        <w:rFonts w:eastAsia="微软雅黑"/>
        <w:szCs w:val="20"/>
      </w:rPr>
      <w:instrText xml:space="preserve"> NUMPAGES </w:instrText>
    </w:r>
    <w:r w:rsidR="00A651FB" w:rsidRPr="00B81327">
      <w:rPr>
        <w:rStyle w:val="a5"/>
        <w:rFonts w:eastAsia="微软雅黑"/>
        <w:szCs w:val="20"/>
      </w:rPr>
      <w:fldChar w:fldCharType="separate"/>
    </w:r>
    <w:r w:rsidR="004858A8">
      <w:rPr>
        <w:rStyle w:val="a5"/>
        <w:rFonts w:eastAsia="微软雅黑"/>
        <w:noProof/>
        <w:szCs w:val="20"/>
      </w:rPr>
      <w:t>2</w:t>
    </w:r>
    <w:r w:rsidR="00A651FB" w:rsidRPr="00B81327">
      <w:rPr>
        <w:rStyle w:val="a5"/>
        <w:rFonts w:eastAsia="微软雅黑"/>
        <w:szCs w:val="20"/>
      </w:rPr>
      <w:fldChar w:fldCharType="end"/>
    </w:r>
    <w:r w:rsidR="004405D0" w:rsidRPr="00B81327">
      <w:rPr>
        <w:rFonts w:eastAsia="微软雅黑"/>
        <w:szCs w:val="20"/>
      </w:rPr>
      <w:t>页，本页为第</w:t>
    </w:r>
    <w:r w:rsidR="00A651FB" w:rsidRPr="00B81327">
      <w:rPr>
        <w:rStyle w:val="a5"/>
        <w:rFonts w:eastAsia="微软雅黑"/>
        <w:szCs w:val="20"/>
      </w:rPr>
      <w:fldChar w:fldCharType="begin"/>
    </w:r>
    <w:r w:rsidR="004405D0" w:rsidRPr="00B81327">
      <w:rPr>
        <w:rStyle w:val="a5"/>
        <w:rFonts w:eastAsia="微软雅黑"/>
        <w:szCs w:val="20"/>
      </w:rPr>
      <w:instrText xml:space="preserve"> PAGE </w:instrText>
    </w:r>
    <w:r w:rsidR="00A651FB" w:rsidRPr="00B81327">
      <w:rPr>
        <w:rStyle w:val="a5"/>
        <w:rFonts w:eastAsia="微软雅黑"/>
        <w:szCs w:val="20"/>
      </w:rPr>
      <w:fldChar w:fldCharType="separate"/>
    </w:r>
    <w:r w:rsidR="004858A8">
      <w:rPr>
        <w:rStyle w:val="a5"/>
        <w:rFonts w:eastAsia="微软雅黑"/>
        <w:noProof/>
        <w:szCs w:val="20"/>
      </w:rPr>
      <w:t>2</w:t>
    </w:r>
    <w:r w:rsidR="00A651FB" w:rsidRPr="00B81327">
      <w:rPr>
        <w:rStyle w:val="a5"/>
        <w:rFonts w:eastAsia="微软雅黑"/>
        <w:szCs w:val="20"/>
      </w:rPr>
      <w:fldChar w:fldCharType="end"/>
    </w:r>
    <w:r w:rsidR="004405D0" w:rsidRPr="00B81327">
      <w:rPr>
        <w:rFonts w:eastAsia="微软雅黑"/>
        <w:szCs w:val="20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1DC14" w14:textId="29F0F5CB" w:rsidR="004405D0" w:rsidRPr="004E7C1E" w:rsidRDefault="00F11559" w:rsidP="00C77641">
    <w:pPr>
      <w:pStyle w:val="a4"/>
      <w:tabs>
        <w:tab w:val="clear" w:pos="4153"/>
        <w:tab w:val="clear" w:pos="8306"/>
        <w:tab w:val="left" w:pos="6162"/>
        <w:tab w:val="left" w:pos="7602"/>
      </w:tabs>
      <w:rPr>
        <w:rFonts w:ascii="Arial" w:eastAsia="微软雅黑" w:hAnsi="Arial"/>
      </w:rPr>
    </w:pPr>
    <w:r>
      <w:rPr>
        <w:rFonts w:ascii="Arial" w:eastAsia="微软雅黑" w:hAnsi="Arial"/>
        <w:b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6D9F7A2" wp14:editId="2FC4BF70">
              <wp:simplePos x="0" y="0"/>
              <wp:positionH relativeFrom="column">
                <wp:posOffset>-10160</wp:posOffset>
              </wp:positionH>
              <wp:positionV relativeFrom="paragraph">
                <wp:posOffset>-19051</wp:posOffset>
              </wp:positionV>
              <wp:extent cx="6163310" cy="0"/>
              <wp:effectExtent l="0" t="0" r="0" b="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331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ADD2FDA" id="Line 5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8pt,-1.5pt" to="484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OVJwIAAE0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">
              <v:stroke dashstyle="1 1" endcap="round"/>
            </v:line>
          </w:pict>
        </mc:Fallback>
      </mc:AlternateContent>
    </w:r>
    <w:r w:rsidR="004405D0" w:rsidRPr="004E7C1E">
      <w:rPr>
        <w:rFonts w:ascii="Arial" w:eastAsia="微软雅黑" w:hAnsi="Gungsuh" w:hint="eastAsia"/>
        <w:b/>
      </w:rPr>
      <w:t>注：</w:t>
    </w:r>
    <w:r w:rsidR="004405D0" w:rsidRPr="00C77641">
      <w:rPr>
        <w:rFonts w:eastAsia="微软雅黑" w:hAnsi="Arial"/>
      </w:rPr>
      <w:t>字迹</w:t>
    </w:r>
    <w:r w:rsidR="004405D0" w:rsidRPr="004E7C1E">
      <w:rPr>
        <w:rFonts w:ascii="Arial" w:eastAsia="微软雅黑" w:hAnsi="Arial" w:hint="eastAsia"/>
      </w:rPr>
      <w:t>务</w:t>
    </w:r>
    <w:r w:rsidR="004405D0" w:rsidRPr="004E7C1E">
      <w:rPr>
        <w:rFonts w:ascii="Arial" w:eastAsia="微软雅黑" w:hAnsi="Gungsuh" w:hint="eastAsia"/>
      </w:rPr>
      <w:t>必</w:t>
    </w:r>
    <w:r w:rsidR="004405D0" w:rsidRPr="004E7C1E">
      <w:rPr>
        <w:rFonts w:ascii="Arial" w:eastAsia="微软雅黑" w:hAnsi="Arial" w:hint="eastAsia"/>
      </w:rPr>
      <w:t>清</w:t>
    </w:r>
    <w:r w:rsidR="004405D0" w:rsidRPr="004E7C1E">
      <w:rPr>
        <w:rFonts w:ascii="Arial" w:eastAsia="微软雅黑" w:hAnsi="Gungsuh" w:hint="eastAsia"/>
      </w:rPr>
      <w:t>晰，</w:t>
    </w:r>
    <w:r w:rsidR="004405D0" w:rsidRPr="004E7C1E">
      <w:rPr>
        <w:rFonts w:ascii="Arial" w:eastAsia="微软雅黑" w:hAnsi="Arial" w:hint="eastAsia"/>
      </w:rPr>
      <w:t>书写</w:t>
    </w:r>
    <w:r w:rsidR="004405D0" w:rsidRPr="004E7C1E">
      <w:rPr>
        <w:rFonts w:ascii="Arial" w:eastAsia="微软雅黑" w:hAnsi="Gungsuh" w:hint="eastAsia"/>
      </w:rPr>
      <w:t>工整。</w:t>
    </w:r>
    <w:r w:rsidR="004405D0" w:rsidRPr="004E7C1E">
      <w:rPr>
        <w:rFonts w:ascii="Arial" w:eastAsia="微软雅黑" w:hAnsi="Arial" w:hint="eastAsia"/>
      </w:rPr>
      <w:tab/>
    </w:r>
    <w:r w:rsidR="00C77641">
      <w:rPr>
        <w:rFonts w:ascii="Arial" w:eastAsia="微软雅黑" w:hAnsi="Arial"/>
      </w:rPr>
      <w:tab/>
    </w:r>
    <w:r w:rsidR="004405D0" w:rsidRPr="004E7C1E">
      <w:rPr>
        <w:rFonts w:ascii="Arial" w:eastAsia="微软雅黑" w:hAnsi="Gungsuh" w:hint="eastAsia"/>
      </w:rPr>
      <w:t>本</w:t>
    </w:r>
    <w:r w:rsidR="004405D0" w:rsidRPr="004E7C1E">
      <w:rPr>
        <w:rFonts w:ascii="Arial" w:eastAsia="微软雅黑" w:hAnsi="Arial" w:hint="eastAsia"/>
      </w:rPr>
      <w:t>题共</w:t>
    </w:r>
    <w:r w:rsidR="00C77641">
      <w:rPr>
        <w:rStyle w:val="a5"/>
        <w:rFonts w:ascii="Arial" w:eastAsia="微软雅黑" w:hAnsi="Arial" w:hint="eastAsia"/>
      </w:rPr>
      <w:t>1</w:t>
    </w:r>
    <w:r w:rsidR="004405D0" w:rsidRPr="004E7C1E">
      <w:rPr>
        <w:rFonts w:ascii="Arial" w:eastAsia="微软雅黑" w:hAnsi="Arial" w:hint="eastAsia"/>
      </w:rPr>
      <w:t>页</w:t>
    </w:r>
    <w:r w:rsidR="004405D0" w:rsidRPr="004E7C1E">
      <w:rPr>
        <w:rFonts w:ascii="Arial" w:eastAsia="微软雅黑" w:hAnsi="Gungsuh" w:hint="eastAsia"/>
      </w:rPr>
      <w:t>，本</w:t>
    </w:r>
    <w:r w:rsidR="004405D0" w:rsidRPr="004E7C1E">
      <w:rPr>
        <w:rFonts w:ascii="Arial" w:eastAsia="微软雅黑" w:hAnsi="Arial" w:hint="eastAsia"/>
      </w:rPr>
      <w:t>页为</w:t>
    </w:r>
    <w:r w:rsidR="004405D0" w:rsidRPr="004E7C1E">
      <w:rPr>
        <w:rFonts w:ascii="Arial" w:eastAsia="微软雅黑" w:hAnsi="Gungsuh" w:hint="eastAsia"/>
      </w:rPr>
      <w:t>第</w:t>
    </w:r>
    <w:r w:rsidR="00A651FB" w:rsidRPr="004E7C1E">
      <w:rPr>
        <w:rStyle w:val="a5"/>
        <w:rFonts w:ascii="Arial" w:eastAsia="微软雅黑" w:hAnsi="Arial"/>
      </w:rPr>
      <w:fldChar w:fldCharType="begin"/>
    </w:r>
    <w:r w:rsidR="004405D0" w:rsidRPr="004E7C1E">
      <w:rPr>
        <w:rStyle w:val="a5"/>
        <w:rFonts w:ascii="Arial" w:eastAsia="微软雅黑" w:hAnsi="Arial"/>
      </w:rPr>
      <w:instrText xml:space="preserve"> PAGE </w:instrText>
    </w:r>
    <w:r w:rsidR="00A651FB" w:rsidRPr="004E7C1E">
      <w:rPr>
        <w:rStyle w:val="a5"/>
        <w:rFonts w:ascii="Arial" w:eastAsia="微软雅黑" w:hAnsi="Arial"/>
      </w:rPr>
      <w:fldChar w:fldCharType="separate"/>
    </w:r>
    <w:r w:rsidR="00FB2FED">
      <w:rPr>
        <w:rStyle w:val="a5"/>
        <w:rFonts w:ascii="Arial" w:eastAsia="微软雅黑" w:hAnsi="Arial"/>
        <w:noProof/>
      </w:rPr>
      <w:t>1</w:t>
    </w:r>
    <w:r w:rsidR="00A651FB" w:rsidRPr="004E7C1E">
      <w:rPr>
        <w:rStyle w:val="a5"/>
        <w:rFonts w:ascii="Arial" w:eastAsia="微软雅黑" w:hAnsi="Arial"/>
      </w:rPr>
      <w:fldChar w:fldCharType="end"/>
    </w:r>
    <w:r w:rsidR="004405D0" w:rsidRPr="004E7C1E">
      <w:rPr>
        <w:rFonts w:ascii="Arial" w:eastAsia="微软雅黑" w:hAnsi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87197" w14:textId="77777777" w:rsidR="003D67D7" w:rsidRDefault="003D67D7">
      <w:r>
        <w:separator/>
      </w:r>
    </w:p>
  </w:footnote>
  <w:footnote w:type="continuationSeparator" w:id="0">
    <w:p w14:paraId="73F1EBAE" w14:textId="77777777" w:rsidR="003D67D7" w:rsidRDefault="003D6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21B74" w14:textId="77777777" w:rsidR="004405D0" w:rsidRPr="004E7C1E" w:rsidRDefault="004405D0" w:rsidP="001F3853">
    <w:pPr>
      <w:pStyle w:val="a3"/>
      <w:tabs>
        <w:tab w:val="clear" w:pos="4153"/>
        <w:tab w:val="clear" w:pos="8306"/>
        <w:tab w:val="left" w:pos="3360"/>
        <w:tab w:val="left" w:pos="7482"/>
      </w:tabs>
      <w:jc w:val="both"/>
      <w:rPr>
        <w:rFonts w:ascii="Arial" w:eastAsia="微软雅黑" w:hAnsi="Arial"/>
        <w:b/>
        <w:szCs w:val="2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0E5BF" w14:textId="77777777" w:rsidR="004405D0" w:rsidRDefault="004405D0" w:rsidP="0011199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1ABF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2E3B9A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10E3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44EDF"/>
    <w:multiLevelType w:val="hybridMultilevel"/>
    <w:tmpl w:val="1FE29CDA"/>
    <w:lvl w:ilvl="0" w:tplc="6C72E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AD22CAA"/>
    <w:multiLevelType w:val="hybridMultilevel"/>
    <w:tmpl w:val="708E7306"/>
    <w:lvl w:ilvl="0" w:tplc="7B00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8A222F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2F6C8C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A0046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16AF7"/>
    <w:multiLevelType w:val="multilevel"/>
    <w:tmpl w:val="2B826E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3E7C5F"/>
    <w:multiLevelType w:val="hybridMultilevel"/>
    <w:tmpl w:val="F55A1DF0"/>
    <w:lvl w:ilvl="0" w:tplc="AB347EA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355AB7"/>
    <w:multiLevelType w:val="hybridMultilevel"/>
    <w:tmpl w:val="AE6025F2"/>
    <w:lvl w:ilvl="0" w:tplc="8BACC4F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C2D755B"/>
    <w:multiLevelType w:val="hybridMultilevel"/>
    <w:tmpl w:val="FDD81038"/>
    <w:lvl w:ilvl="0" w:tplc="371A4712">
      <w:start w:val="1"/>
      <w:numFmt w:val="upperLetter"/>
      <w:lvlText w:val="%1."/>
      <w:lvlJc w:val="left"/>
      <w:pPr>
        <w:ind w:left="72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68A032F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B338DE"/>
    <w:multiLevelType w:val="hybridMultilevel"/>
    <w:tmpl w:val="DC8EC5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6CF5BCB"/>
    <w:multiLevelType w:val="hybridMultilevel"/>
    <w:tmpl w:val="57245868"/>
    <w:lvl w:ilvl="0" w:tplc="62527D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6EB161A"/>
    <w:multiLevelType w:val="hybridMultilevel"/>
    <w:tmpl w:val="E4820CDA"/>
    <w:lvl w:ilvl="0" w:tplc="8A6AB066">
      <w:start w:val="3"/>
      <w:numFmt w:val="lowerLetter"/>
      <w:lvlText w:val="%1)"/>
      <w:lvlJc w:val="left"/>
      <w:pPr>
        <w:ind w:left="18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8" w:hanging="420"/>
      </w:pPr>
    </w:lvl>
    <w:lvl w:ilvl="2" w:tplc="0409001B" w:tentative="1">
      <w:start w:val="1"/>
      <w:numFmt w:val="lowerRoman"/>
      <w:lvlText w:val="%3."/>
      <w:lvlJc w:val="right"/>
      <w:pPr>
        <w:ind w:left="2798" w:hanging="420"/>
      </w:pPr>
    </w:lvl>
    <w:lvl w:ilvl="3" w:tplc="0409000F" w:tentative="1">
      <w:start w:val="1"/>
      <w:numFmt w:val="decimal"/>
      <w:lvlText w:val="%4."/>
      <w:lvlJc w:val="left"/>
      <w:pPr>
        <w:ind w:left="3218" w:hanging="420"/>
      </w:pPr>
    </w:lvl>
    <w:lvl w:ilvl="4" w:tplc="04090019" w:tentative="1">
      <w:start w:val="1"/>
      <w:numFmt w:val="lowerLetter"/>
      <w:lvlText w:val="%5)"/>
      <w:lvlJc w:val="left"/>
      <w:pPr>
        <w:ind w:left="3638" w:hanging="420"/>
      </w:pPr>
    </w:lvl>
    <w:lvl w:ilvl="5" w:tplc="0409001B" w:tentative="1">
      <w:start w:val="1"/>
      <w:numFmt w:val="lowerRoman"/>
      <w:lvlText w:val="%6."/>
      <w:lvlJc w:val="right"/>
      <w:pPr>
        <w:ind w:left="4058" w:hanging="420"/>
      </w:pPr>
    </w:lvl>
    <w:lvl w:ilvl="6" w:tplc="0409000F" w:tentative="1">
      <w:start w:val="1"/>
      <w:numFmt w:val="decimal"/>
      <w:lvlText w:val="%7."/>
      <w:lvlJc w:val="left"/>
      <w:pPr>
        <w:ind w:left="4478" w:hanging="420"/>
      </w:pPr>
    </w:lvl>
    <w:lvl w:ilvl="7" w:tplc="04090019" w:tentative="1">
      <w:start w:val="1"/>
      <w:numFmt w:val="lowerLetter"/>
      <w:lvlText w:val="%8)"/>
      <w:lvlJc w:val="left"/>
      <w:pPr>
        <w:ind w:left="4898" w:hanging="420"/>
      </w:pPr>
    </w:lvl>
    <w:lvl w:ilvl="8" w:tplc="0409001B" w:tentative="1">
      <w:start w:val="1"/>
      <w:numFmt w:val="lowerRoman"/>
      <w:lvlText w:val="%9."/>
      <w:lvlJc w:val="right"/>
      <w:pPr>
        <w:ind w:left="5318" w:hanging="420"/>
      </w:pPr>
    </w:lvl>
  </w:abstractNum>
  <w:abstractNum w:abstractNumId="16">
    <w:nsid w:val="37503643"/>
    <w:multiLevelType w:val="hybridMultilevel"/>
    <w:tmpl w:val="E21A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B1734B"/>
    <w:multiLevelType w:val="hybridMultilevel"/>
    <w:tmpl w:val="D01444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589618A"/>
    <w:multiLevelType w:val="hybridMultilevel"/>
    <w:tmpl w:val="CC64CBD6"/>
    <w:lvl w:ilvl="0" w:tplc="A6F20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8B33935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566DC3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31449B"/>
    <w:multiLevelType w:val="hybridMultilevel"/>
    <w:tmpl w:val="67386288"/>
    <w:lvl w:ilvl="0" w:tplc="0409000F">
      <w:start w:val="1"/>
      <w:numFmt w:val="decimal"/>
      <w:lvlText w:val="%1."/>
      <w:lvlJc w:val="left"/>
      <w:pPr>
        <w:tabs>
          <w:tab w:val="num" w:pos="806"/>
        </w:tabs>
        <w:ind w:left="80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22">
    <w:nsid w:val="5F0A3E87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8263A7"/>
    <w:multiLevelType w:val="hybridMultilevel"/>
    <w:tmpl w:val="2FD43E2E"/>
    <w:lvl w:ilvl="0" w:tplc="397464EC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B344A4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04628A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937100"/>
    <w:multiLevelType w:val="hybridMultilevel"/>
    <w:tmpl w:val="75D2840E"/>
    <w:lvl w:ilvl="0" w:tplc="8324A0A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0908E1"/>
    <w:multiLevelType w:val="hybridMultilevel"/>
    <w:tmpl w:val="E21AA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1B2A78"/>
    <w:multiLevelType w:val="hybridMultilevel"/>
    <w:tmpl w:val="A4B4015C"/>
    <w:lvl w:ilvl="0" w:tplc="FA58BD88">
      <w:start w:val="1"/>
      <w:numFmt w:val="lowerLetter"/>
      <w:lvlText w:val="(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9">
    <w:nsid w:val="7994634F"/>
    <w:multiLevelType w:val="hybridMultilevel"/>
    <w:tmpl w:val="2B826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AC2DD5"/>
    <w:multiLevelType w:val="hybridMultilevel"/>
    <w:tmpl w:val="E4FA06FA"/>
    <w:lvl w:ilvl="0" w:tplc="FEAC9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0C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07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8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4C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6A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C7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8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D255149"/>
    <w:multiLevelType w:val="hybridMultilevel"/>
    <w:tmpl w:val="3BB86208"/>
    <w:lvl w:ilvl="0" w:tplc="A1DE2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1"/>
  </w:num>
  <w:num w:numId="3">
    <w:abstractNumId w:val="22"/>
  </w:num>
  <w:num w:numId="4">
    <w:abstractNumId w:val="16"/>
  </w:num>
  <w:num w:numId="5">
    <w:abstractNumId w:val="27"/>
  </w:num>
  <w:num w:numId="6">
    <w:abstractNumId w:val="5"/>
  </w:num>
  <w:num w:numId="7">
    <w:abstractNumId w:val="1"/>
  </w:num>
  <w:num w:numId="8">
    <w:abstractNumId w:val="24"/>
  </w:num>
  <w:num w:numId="9">
    <w:abstractNumId w:val="0"/>
  </w:num>
  <w:num w:numId="10">
    <w:abstractNumId w:val="23"/>
  </w:num>
  <w:num w:numId="11">
    <w:abstractNumId w:val="2"/>
  </w:num>
  <w:num w:numId="12">
    <w:abstractNumId w:val="12"/>
  </w:num>
  <w:num w:numId="13">
    <w:abstractNumId w:val="20"/>
  </w:num>
  <w:num w:numId="14">
    <w:abstractNumId w:val="29"/>
  </w:num>
  <w:num w:numId="15">
    <w:abstractNumId w:val="19"/>
  </w:num>
  <w:num w:numId="16">
    <w:abstractNumId w:val="25"/>
  </w:num>
  <w:num w:numId="17">
    <w:abstractNumId w:val="6"/>
  </w:num>
  <w:num w:numId="18">
    <w:abstractNumId w:val="8"/>
  </w:num>
  <w:num w:numId="19">
    <w:abstractNumId w:val="7"/>
  </w:num>
  <w:num w:numId="20">
    <w:abstractNumId w:val="13"/>
  </w:num>
  <w:num w:numId="21">
    <w:abstractNumId w:val="17"/>
  </w:num>
  <w:num w:numId="22">
    <w:abstractNumId w:val="28"/>
  </w:num>
  <w:num w:numId="23">
    <w:abstractNumId w:val="4"/>
  </w:num>
  <w:num w:numId="24">
    <w:abstractNumId w:val="11"/>
  </w:num>
  <w:num w:numId="25">
    <w:abstractNumId w:val="31"/>
  </w:num>
  <w:num w:numId="26">
    <w:abstractNumId w:val="18"/>
  </w:num>
  <w:num w:numId="27">
    <w:abstractNumId w:val="9"/>
  </w:num>
  <w:num w:numId="28">
    <w:abstractNumId w:val="26"/>
  </w:num>
  <w:num w:numId="29">
    <w:abstractNumId w:val="14"/>
  </w:num>
  <w:num w:numId="30">
    <w:abstractNumId w:val="15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1"/>
  <w:drawingGridHorizontalSpacing w:val="193"/>
  <w:drawingGridVerticalSpacing w:val="291"/>
  <w:displayHorizontalDrawingGridEvery w:val="0"/>
  <w:characterSpacingControl w:val="compressPunctuation"/>
  <w:hdrShapeDefaults>
    <o:shapedefaults v:ext="edit" spidmax="2049" fill="f" fillcolor="white">
      <v:fill color="white" on="f"/>
      <v:stroke dashstyle="1 1" weight="1pt" endcap="round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11"/>
    <w:rsid w:val="0000246D"/>
    <w:rsid w:val="000036A1"/>
    <w:rsid w:val="0000564E"/>
    <w:rsid w:val="000073AF"/>
    <w:rsid w:val="000124D0"/>
    <w:rsid w:val="00014C9F"/>
    <w:rsid w:val="000168CF"/>
    <w:rsid w:val="00025B55"/>
    <w:rsid w:val="000307A3"/>
    <w:rsid w:val="000363F3"/>
    <w:rsid w:val="00041B25"/>
    <w:rsid w:val="00053249"/>
    <w:rsid w:val="000616C2"/>
    <w:rsid w:val="000624B8"/>
    <w:rsid w:val="0006400D"/>
    <w:rsid w:val="00067719"/>
    <w:rsid w:val="00071013"/>
    <w:rsid w:val="0007289A"/>
    <w:rsid w:val="00073404"/>
    <w:rsid w:val="00074634"/>
    <w:rsid w:val="00075F7C"/>
    <w:rsid w:val="00076E11"/>
    <w:rsid w:val="00080030"/>
    <w:rsid w:val="0008170A"/>
    <w:rsid w:val="00085313"/>
    <w:rsid w:val="00091340"/>
    <w:rsid w:val="000955FA"/>
    <w:rsid w:val="000A35C5"/>
    <w:rsid w:val="000B09D2"/>
    <w:rsid w:val="000B3E52"/>
    <w:rsid w:val="000C1AA1"/>
    <w:rsid w:val="000C2610"/>
    <w:rsid w:val="000D212F"/>
    <w:rsid w:val="000D3A9B"/>
    <w:rsid w:val="000D44E3"/>
    <w:rsid w:val="000E2EC9"/>
    <w:rsid w:val="000E4165"/>
    <w:rsid w:val="000F4570"/>
    <w:rsid w:val="001031CD"/>
    <w:rsid w:val="001033C9"/>
    <w:rsid w:val="00104371"/>
    <w:rsid w:val="00111992"/>
    <w:rsid w:val="001316DD"/>
    <w:rsid w:val="00131B29"/>
    <w:rsid w:val="0013321B"/>
    <w:rsid w:val="00133D8D"/>
    <w:rsid w:val="00144E48"/>
    <w:rsid w:val="001510E3"/>
    <w:rsid w:val="001560FE"/>
    <w:rsid w:val="00161CAB"/>
    <w:rsid w:val="001733F2"/>
    <w:rsid w:val="0017489E"/>
    <w:rsid w:val="00177B55"/>
    <w:rsid w:val="00181CC5"/>
    <w:rsid w:val="00185481"/>
    <w:rsid w:val="00185FB3"/>
    <w:rsid w:val="001861D2"/>
    <w:rsid w:val="00192787"/>
    <w:rsid w:val="001A2345"/>
    <w:rsid w:val="001A250D"/>
    <w:rsid w:val="001A438C"/>
    <w:rsid w:val="001A572D"/>
    <w:rsid w:val="001A632F"/>
    <w:rsid w:val="001A64D1"/>
    <w:rsid w:val="001B0DEC"/>
    <w:rsid w:val="001B1BCC"/>
    <w:rsid w:val="001C2452"/>
    <w:rsid w:val="001C6F9C"/>
    <w:rsid w:val="001C7DDE"/>
    <w:rsid w:val="001D0CDF"/>
    <w:rsid w:val="001E1680"/>
    <w:rsid w:val="001E1B85"/>
    <w:rsid w:val="001E2057"/>
    <w:rsid w:val="001E598A"/>
    <w:rsid w:val="001F2D85"/>
    <w:rsid w:val="001F357B"/>
    <w:rsid w:val="001F3853"/>
    <w:rsid w:val="001F4491"/>
    <w:rsid w:val="001F4A20"/>
    <w:rsid w:val="001F5773"/>
    <w:rsid w:val="002054E2"/>
    <w:rsid w:val="00210517"/>
    <w:rsid w:val="002126CB"/>
    <w:rsid w:val="00224C19"/>
    <w:rsid w:val="00226B9C"/>
    <w:rsid w:val="00230518"/>
    <w:rsid w:val="00234196"/>
    <w:rsid w:val="00235CDB"/>
    <w:rsid w:val="0023680A"/>
    <w:rsid w:val="00245494"/>
    <w:rsid w:val="002576E2"/>
    <w:rsid w:val="00257D15"/>
    <w:rsid w:val="002618DE"/>
    <w:rsid w:val="0027301F"/>
    <w:rsid w:val="0028479F"/>
    <w:rsid w:val="00292FDD"/>
    <w:rsid w:val="002A179F"/>
    <w:rsid w:val="002A562B"/>
    <w:rsid w:val="002B6562"/>
    <w:rsid w:val="002B66CD"/>
    <w:rsid w:val="002C136A"/>
    <w:rsid w:val="002C7947"/>
    <w:rsid w:val="002D4473"/>
    <w:rsid w:val="002E4356"/>
    <w:rsid w:val="002F1876"/>
    <w:rsid w:val="002F3DDF"/>
    <w:rsid w:val="003068F9"/>
    <w:rsid w:val="00307D4A"/>
    <w:rsid w:val="00310C17"/>
    <w:rsid w:val="003137BD"/>
    <w:rsid w:val="0031654A"/>
    <w:rsid w:val="00317B2E"/>
    <w:rsid w:val="00317DC7"/>
    <w:rsid w:val="0032244A"/>
    <w:rsid w:val="00327EAD"/>
    <w:rsid w:val="003323B4"/>
    <w:rsid w:val="00352364"/>
    <w:rsid w:val="00352F9A"/>
    <w:rsid w:val="00354AF6"/>
    <w:rsid w:val="003569D4"/>
    <w:rsid w:val="003613C6"/>
    <w:rsid w:val="00365256"/>
    <w:rsid w:val="00377DCD"/>
    <w:rsid w:val="00381596"/>
    <w:rsid w:val="00382A87"/>
    <w:rsid w:val="003B0728"/>
    <w:rsid w:val="003B512F"/>
    <w:rsid w:val="003C3075"/>
    <w:rsid w:val="003C35CF"/>
    <w:rsid w:val="003C7B33"/>
    <w:rsid w:val="003D42D8"/>
    <w:rsid w:val="003D522B"/>
    <w:rsid w:val="003D67D7"/>
    <w:rsid w:val="003D692E"/>
    <w:rsid w:val="003D7554"/>
    <w:rsid w:val="003E2CD8"/>
    <w:rsid w:val="003E2CF2"/>
    <w:rsid w:val="003E312C"/>
    <w:rsid w:val="003E43AF"/>
    <w:rsid w:val="003E555C"/>
    <w:rsid w:val="003E67A8"/>
    <w:rsid w:val="003F4816"/>
    <w:rsid w:val="00426ED7"/>
    <w:rsid w:val="00427F82"/>
    <w:rsid w:val="00432D2E"/>
    <w:rsid w:val="004405D0"/>
    <w:rsid w:val="00442993"/>
    <w:rsid w:val="00443574"/>
    <w:rsid w:val="0045497E"/>
    <w:rsid w:val="004630FA"/>
    <w:rsid w:val="00463783"/>
    <w:rsid w:val="0046489E"/>
    <w:rsid w:val="004722B2"/>
    <w:rsid w:val="00474D23"/>
    <w:rsid w:val="0048113B"/>
    <w:rsid w:val="004835A8"/>
    <w:rsid w:val="004858A8"/>
    <w:rsid w:val="00495427"/>
    <w:rsid w:val="004A0F63"/>
    <w:rsid w:val="004A1D8D"/>
    <w:rsid w:val="004B3C1A"/>
    <w:rsid w:val="004C1BD1"/>
    <w:rsid w:val="004D6AFD"/>
    <w:rsid w:val="004E1B92"/>
    <w:rsid w:val="004E4E55"/>
    <w:rsid w:val="004E5176"/>
    <w:rsid w:val="004E7C1E"/>
    <w:rsid w:val="004E7D35"/>
    <w:rsid w:val="00503062"/>
    <w:rsid w:val="00506EDF"/>
    <w:rsid w:val="00507C50"/>
    <w:rsid w:val="005117BA"/>
    <w:rsid w:val="00513994"/>
    <w:rsid w:val="00516543"/>
    <w:rsid w:val="005226B1"/>
    <w:rsid w:val="00522EC1"/>
    <w:rsid w:val="00523445"/>
    <w:rsid w:val="00526CC2"/>
    <w:rsid w:val="005358ED"/>
    <w:rsid w:val="00536DAD"/>
    <w:rsid w:val="005370C3"/>
    <w:rsid w:val="00555424"/>
    <w:rsid w:val="00562979"/>
    <w:rsid w:val="005670F5"/>
    <w:rsid w:val="00574E8B"/>
    <w:rsid w:val="00593DD4"/>
    <w:rsid w:val="00597019"/>
    <w:rsid w:val="005970F0"/>
    <w:rsid w:val="005B3085"/>
    <w:rsid w:val="005B6835"/>
    <w:rsid w:val="005D3477"/>
    <w:rsid w:val="005D779E"/>
    <w:rsid w:val="005F2793"/>
    <w:rsid w:val="00605B0A"/>
    <w:rsid w:val="00610B0F"/>
    <w:rsid w:val="006208D8"/>
    <w:rsid w:val="00620FB1"/>
    <w:rsid w:val="00621FFE"/>
    <w:rsid w:val="00625969"/>
    <w:rsid w:val="006269E5"/>
    <w:rsid w:val="0063617E"/>
    <w:rsid w:val="006379A5"/>
    <w:rsid w:val="0064064A"/>
    <w:rsid w:val="00645CDC"/>
    <w:rsid w:val="00651F80"/>
    <w:rsid w:val="00654BFB"/>
    <w:rsid w:val="0066145C"/>
    <w:rsid w:val="00663562"/>
    <w:rsid w:val="00664867"/>
    <w:rsid w:val="006651D6"/>
    <w:rsid w:val="00674552"/>
    <w:rsid w:val="0067632D"/>
    <w:rsid w:val="006802BB"/>
    <w:rsid w:val="00680529"/>
    <w:rsid w:val="00685779"/>
    <w:rsid w:val="00687118"/>
    <w:rsid w:val="0069188C"/>
    <w:rsid w:val="00691C6F"/>
    <w:rsid w:val="00691F77"/>
    <w:rsid w:val="00692CC3"/>
    <w:rsid w:val="006A38A1"/>
    <w:rsid w:val="006A4645"/>
    <w:rsid w:val="006B5781"/>
    <w:rsid w:val="006C5061"/>
    <w:rsid w:val="006D3BBF"/>
    <w:rsid w:val="006E0719"/>
    <w:rsid w:val="006E5BC3"/>
    <w:rsid w:val="006F638D"/>
    <w:rsid w:val="006F790A"/>
    <w:rsid w:val="00703B4C"/>
    <w:rsid w:val="00704F63"/>
    <w:rsid w:val="0070649C"/>
    <w:rsid w:val="00712DD6"/>
    <w:rsid w:val="00712EBC"/>
    <w:rsid w:val="00714274"/>
    <w:rsid w:val="00714DD3"/>
    <w:rsid w:val="00715A57"/>
    <w:rsid w:val="007210F7"/>
    <w:rsid w:val="00722ABB"/>
    <w:rsid w:val="00722D2A"/>
    <w:rsid w:val="00724040"/>
    <w:rsid w:val="00724393"/>
    <w:rsid w:val="007279D4"/>
    <w:rsid w:val="00734196"/>
    <w:rsid w:val="00735CD1"/>
    <w:rsid w:val="007451DD"/>
    <w:rsid w:val="00745B16"/>
    <w:rsid w:val="00752832"/>
    <w:rsid w:val="00754191"/>
    <w:rsid w:val="007543D5"/>
    <w:rsid w:val="00754460"/>
    <w:rsid w:val="00755AAD"/>
    <w:rsid w:val="00757971"/>
    <w:rsid w:val="00767A03"/>
    <w:rsid w:val="007819DE"/>
    <w:rsid w:val="0078534A"/>
    <w:rsid w:val="00786E46"/>
    <w:rsid w:val="007949E9"/>
    <w:rsid w:val="007A5106"/>
    <w:rsid w:val="007B003C"/>
    <w:rsid w:val="007B13A3"/>
    <w:rsid w:val="007B509E"/>
    <w:rsid w:val="007C0C96"/>
    <w:rsid w:val="007C52A3"/>
    <w:rsid w:val="007C5936"/>
    <w:rsid w:val="007D3855"/>
    <w:rsid w:val="007E1332"/>
    <w:rsid w:val="007F076C"/>
    <w:rsid w:val="007F5219"/>
    <w:rsid w:val="007F633E"/>
    <w:rsid w:val="00801749"/>
    <w:rsid w:val="00805610"/>
    <w:rsid w:val="0081190B"/>
    <w:rsid w:val="008261E4"/>
    <w:rsid w:val="00827511"/>
    <w:rsid w:val="00830E46"/>
    <w:rsid w:val="008421DB"/>
    <w:rsid w:val="00843422"/>
    <w:rsid w:val="00853936"/>
    <w:rsid w:val="00855EFE"/>
    <w:rsid w:val="0085698F"/>
    <w:rsid w:val="008606DE"/>
    <w:rsid w:val="00863122"/>
    <w:rsid w:val="00876A20"/>
    <w:rsid w:val="00894CC5"/>
    <w:rsid w:val="008A0A3A"/>
    <w:rsid w:val="008A1100"/>
    <w:rsid w:val="008B014C"/>
    <w:rsid w:val="008B1231"/>
    <w:rsid w:val="008B5BF8"/>
    <w:rsid w:val="008B610D"/>
    <w:rsid w:val="008B77F6"/>
    <w:rsid w:val="008C36DD"/>
    <w:rsid w:val="008D0B0C"/>
    <w:rsid w:val="008D3921"/>
    <w:rsid w:val="008D65E3"/>
    <w:rsid w:val="008E0B61"/>
    <w:rsid w:val="008E17EB"/>
    <w:rsid w:val="008E4610"/>
    <w:rsid w:val="008F170F"/>
    <w:rsid w:val="008F1930"/>
    <w:rsid w:val="00910719"/>
    <w:rsid w:val="0091334A"/>
    <w:rsid w:val="00915E41"/>
    <w:rsid w:val="00920D29"/>
    <w:rsid w:val="009230D5"/>
    <w:rsid w:val="00923A3F"/>
    <w:rsid w:val="009242D5"/>
    <w:rsid w:val="00925242"/>
    <w:rsid w:val="00926514"/>
    <w:rsid w:val="009314AA"/>
    <w:rsid w:val="00932185"/>
    <w:rsid w:val="009377D2"/>
    <w:rsid w:val="00940A66"/>
    <w:rsid w:val="009420AC"/>
    <w:rsid w:val="00963719"/>
    <w:rsid w:val="00972257"/>
    <w:rsid w:val="0098290B"/>
    <w:rsid w:val="00982FE8"/>
    <w:rsid w:val="00985CC6"/>
    <w:rsid w:val="00993359"/>
    <w:rsid w:val="0099412C"/>
    <w:rsid w:val="009A236C"/>
    <w:rsid w:val="009B41E5"/>
    <w:rsid w:val="009C6F26"/>
    <w:rsid w:val="009D16C0"/>
    <w:rsid w:val="009E42EE"/>
    <w:rsid w:val="009E753F"/>
    <w:rsid w:val="009F334E"/>
    <w:rsid w:val="009F79A6"/>
    <w:rsid w:val="00A03577"/>
    <w:rsid w:val="00A04180"/>
    <w:rsid w:val="00A11265"/>
    <w:rsid w:val="00A22DFC"/>
    <w:rsid w:val="00A22EE7"/>
    <w:rsid w:val="00A24D69"/>
    <w:rsid w:val="00A27A71"/>
    <w:rsid w:val="00A30F63"/>
    <w:rsid w:val="00A36F63"/>
    <w:rsid w:val="00A473FD"/>
    <w:rsid w:val="00A5333F"/>
    <w:rsid w:val="00A5375A"/>
    <w:rsid w:val="00A55371"/>
    <w:rsid w:val="00A55B4F"/>
    <w:rsid w:val="00A651FB"/>
    <w:rsid w:val="00A718FE"/>
    <w:rsid w:val="00A73FC2"/>
    <w:rsid w:val="00A74B08"/>
    <w:rsid w:val="00A763AC"/>
    <w:rsid w:val="00A764DF"/>
    <w:rsid w:val="00A77023"/>
    <w:rsid w:val="00A91930"/>
    <w:rsid w:val="00AA1F9C"/>
    <w:rsid w:val="00AB1D86"/>
    <w:rsid w:val="00AB2777"/>
    <w:rsid w:val="00AB4191"/>
    <w:rsid w:val="00AB7329"/>
    <w:rsid w:val="00AC7A83"/>
    <w:rsid w:val="00AD1455"/>
    <w:rsid w:val="00AD66D9"/>
    <w:rsid w:val="00AE07F7"/>
    <w:rsid w:val="00AF0829"/>
    <w:rsid w:val="00AF3513"/>
    <w:rsid w:val="00AF3CC5"/>
    <w:rsid w:val="00B06479"/>
    <w:rsid w:val="00B1063D"/>
    <w:rsid w:val="00B14D70"/>
    <w:rsid w:val="00B154B6"/>
    <w:rsid w:val="00B20C40"/>
    <w:rsid w:val="00B227F4"/>
    <w:rsid w:val="00B24E4E"/>
    <w:rsid w:val="00B30F3A"/>
    <w:rsid w:val="00B329B2"/>
    <w:rsid w:val="00B36E2F"/>
    <w:rsid w:val="00B45246"/>
    <w:rsid w:val="00B5515D"/>
    <w:rsid w:val="00B56A89"/>
    <w:rsid w:val="00B57D6F"/>
    <w:rsid w:val="00B65F4F"/>
    <w:rsid w:val="00B77B43"/>
    <w:rsid w:val="00B805EC"/>
    <w:rsid w:val="00B81327"/>
    <w:rsid w:val="00B81CEF"/>
    <w:rsid w:val="00B827D7"/>
    <w:rsid w:val="00B902CA"/>
    <w:rsid w:val="00B91FC0"/>
    <w:rsid w:val="00B94D53"/>
    <w:rsid w:val="00B9520F"/>
    <w:rsid w:val="00BA0D80"/>
    <w:rsid w:val="00BA14D1"/>
    <w:rsid w:val="00BA288B"/>
    <w:rsid w:val="00BB27CC"/>
    <w:rsid w:val="00BC0665"/>
    <w:rsid w:val="00BC2572"/>
    <w:rsid w:val="00BC3C6C"/>
    <w:rsid w:val="00BC7166"/>
    <w:rsid w:val="00BD0E46"/>
    <w:rsid w:val="00BD206E"/>
    <w:rsid w:val="00BD269A"/>
    <w:rsid w:val="00BE280B"/>
    <w:rsid w:val="00BE4B85"/>
    <w:rsid w:val="00BE5219"/>
    <w:rsid w:val="00BE7E0D"/>
    <w:rsid w:val="00BF3373"/>
    <w:rsid w:val="00C02F96"/>
    <w:rsid w:val="00C046AB"/>
    <w:rsid w:val="00C0775F"/>
    <w:rsid w:val="00C242AC"/>
    <w:rsid w:val="00C32750"/>
    <w:rsid w:val="00C361F0"/>
    <w:rsid w:val="00C40052"/>
    <w:rsid w:val="00C4396A"/>
    <w:rsid w:val="00C447A1"/>
    <w:rsid w:val="00C54845"/>
    <w:rsid w:val="00C709AE"/>
    <w:rsid w:val="00C72BC7"/>
    <w:rsid w:val="00C73916"/>
    <w:rsid w:val="00C77641"/>
    <w:rsid w:val="00C8156E"/>
    <w:rsid w:val="00C93C98"/>
    <w:rsid w:val="00C97A9E"/>
    <w:rsid w:val="00CA515D"/>
    <w:rsid w:val="00CA6973"/>
    <w:rsid w:val="00CA72C3"/>
    <w:rsid w:val="00CC019E"/>
    <w:rsid w:val="00CC5344"/>
    <w:rsid w:val="00CE49E3"/>
    <w:rsid w:val="00CE5DC0"/>
    <w:rsid w:val="00CF44B2"/>
    <w:rsid w:val="00D03AD4"/>
    <w:rsid w:val="00D12B8E"/>
    <w:rsid w:val="00D140A2"/>
    <w:rsid w:val="00D172D6"/>
    <w:rsid w:val="00D174F3"/>
    <w:rsid w:val="00D22EDF"/>
    <w:rsid w:val="00D27C20"/>
    <w:rsid w:val="00D3276D"/>
    <w:rsid w:val="00D33F59"/>
    <w:rsid w:val="00D344DE"/>
    <w:rsid w:val="00D4267B"/>
    <w:rsid w:val="00D54280"/>
    <w:rsid w:val="00D7132C"/>
    <w:rsid w:val="00D738C4"/>
    <w:rsid w:val="00D818D1"/>
    <w:rsid w:val="00D83C49"/>
    <w:rsid w:val="00D849E1"/>
    <w:rsid w:val="00D90C23"/>
    <w:rsid w:val="00D95243"/>
    <w:rsid w:val="00D96D9E"/>
    <w:rsid w:val="00DA0236"/>
    <w:rsid w:val="00DB3578"/>
    <w:rsid w:val="00DC4BF2"/>
    <w:rsid w:val="00DC627C"/>
    <w:rsid w:val="00DD0A4E"/>
    <w:rsid w:val="00DD7171"/>
    <w:rsid w:val="00DE5847"/>
    <w:rsid w:val="00DF334B"/>
    <w:rsid w:val="00E03E07"/>
    <w:rsid w:val="00E079C2"/>
    <w:rsid w:val="00E12E30"/>
    <w:rsid w:val="00E14875"/>
    <w:rsid w:val="00E22A9D"/>
    <w:rsid w:val="00E3784E"/>
    <w:rsid w:val="00E401B9"/>
    <w:rsid w:val="00E413D2"/>
    <w:rsid w:val="00E5130A"/>
    <w:rsid w:val="00E53DB1"/>
    <w:rsid w:val="00E574C5"/>
    <w:rsid w:val="00E642B6"/>
    <w:rsid w:val="00E64744"/>
    <w:rsid w:val="00E670E0"/>
    <w:rsid w:val="00E72CBD"/>
    <w:rsid w:val="00E90335"/>
    <w:rsid w:val="00E91FF6"/>
    <w:rsid w:val="00EB5018"/>
    <w:rsid w:val="00EB5E64"/>
    <w:rsid w:val="00EB7542"/>
    <w:rsid w:val="00EB77FE"/>
    <w:rsid w:val="00EC1EBD"/>
    <w:rsid w:val="00EC412D"/>
    <w:rsid w:val="00ED2410"/>
    <w:rsid w:val="00ED2E21"/>
    <w:rsid w:val="00ED4B8B"/>
    <w:rsid w:val="00ED5E10"/>
    <w:rsid w:val="00EE1F26"/>
    <w:rsid w:val="00EE3107"/>
    <w:rsid w:val="00EE6652"/>
    <w:rsid w:val="00EE6AB7"/>
    <w:rsid w:val="00EF3596"/>
    <w:rsid w:val="00EF64B9"/>
    <w:rsid w:val="00F0076C"/>
    <w:rsid w:val="00F04E6D"/>
    <w:rsid w:val="00F050CF"/>
    <w:rsid w:val="00F11559"/>
    <w:rsid w:val="00F17887"/>
    <w:rsid w:val="00F17F93"/>
    <w:rsid w:val="00F273C9"/>
    <w:rsid w:val="00F32DD8"/>
    <w:rsid w:val="00F4243A"/>
    <w:rsid w:val="00F44AF9"/>
    <w:rsid w:val="00F46198"/>
    <w:rsid w:val="00F5134B"/>
    <w:rsid w:val="00F55676"/>
    <w:rsid w:val="00F60DCF"/>
    <w:rsid w:val="00F668AA"/>
    <w:rsid w:val="00F723C7"/>
    <w:rsid w:val="00F7376F"/>
    <w:rsid w:val="00F91866"/>
    <w:rsid w:val="00F94C26"/>
    <w:rsid w:val="00FA6C42"/>
    <w:rsid w:val="00FB2FED"/>
    <w:rsid w:val="00FB448E"/>
    <w:rsid w:val="00FC1E02"/>
    <w:rsid w:val="00FC7873"/>
    <w:rsid w:val="00FD4EF3"/>
    <w:rsid w:val="00FF00B2"/>
    <w:rsid w:val="00FF1222"/>
    <w:rsid w:val="00FF2911"/>
    <w:rsid w:val="00FF727E"/>
    <w:rsid w:val="00FF78B9"/>
    <w:rsid w:val="00FF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dashstyle="1 1" weight="1pt" endcap="round"/>
      <v:textbox inset="1mm,,1mm"/>
    </o:shapedefaults>
    <o:shapelayout v:ext="edit">
      <o:idmap v:ext="edit" data="1"/>
    </o:shapelayout>
  </w:shapeDefaults>
  <w:decimalSymbol w:val="."/>
  <w:listSeparator w:val=","/>
  <w14:docId w14:val="37C571E6"/>
  <w15:docId w15:val="{F751C3E6-3CE3-4F18-B4C0-E2353938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33E"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rsid w:val="003F4816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F6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F6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55371"/>
  </w:style>
  <w:style w:type="paragraph" w:styleId="a6">
    <w:name w:val="Normal Indent"/>
    <w:basedOn w:val="a"/>
    <w:rsid w:val="003F4816"/>
    <w:pPr>
      <w:ind w:left="12" w:firstLine="420"/>
      <w:jc w:val="left"/>
    </w:pPr>
    <w:rPr>
      <w:szCs w:val="20"/>
    </w:rPr>
  </w:style>
  <w:style w:type="paragraph" w:styleId="a7">
    <w:name w:val="Body Text"/>
    <w:basedOn w:val="a"/>
    <w:rsid w:val="003F4816"/>
    <w:pPr>
      <w:spacing w:after="120"/>
    </w:pPr>
  </w:style>
  <w:style w:type="paragraph" w:styleId="a8">
    <w:name w:val="Body Text First Indent"/>
    <w:basedOn w:val="a7"/>
    <w:rsid w:val="003F4816"/>
    <w:pPr>
      <w:ind w:firstLineChars="200" w:firstLine="200"/>
    </w:pPr>
  </w:style>
  <w:style w:type="paragraph" w:customStyle="1" w:styleId="a9">
    <w:name w:val="程序"/>
    <w:basedOn w:val="a8"/>
    <w:rsid w:val="003F4816"/>
    <w:pPr>
      <w:spacing w:after="0"/>
      <w:ind w:right="34" w:firstLineChars="0" w:firstLine="851"/>
    </w:pPr>
    <w:rPr>
      <w:sz w:val="18"/>
      <w:szCs w:val="20"/>
    </w:rPr>
  </w:style>
  <w:style w:type="character" w:styleId="aa">
    <w:name w:val="annotation reference"/>
    <w:semiHidden/>
    <w:rsid w:val="00B902CA"/>
    <w:rPr>
      <w:sz w:val="21"/>
      <w:szCs w:val="21"/>
    </w:rPr>
  </w:style>
  <w:style w:type="paragraph" w:styleId="ab">
    <w:name w:val="annotation text"/>
    <w:basedOn w:val="a"/>
    <w:semiHidden/>
    <w:rsid w:val="00B902CA"/>
    <w:pPr>
      <w:jc w:val="left"/>
    </w:pPr>
  </w:style>
  <w:style w:type="paragraph" w:styleId="ac">
    <w:name w:val="annotation subject"/>
    <w:basedOn w:val="ab"/>
    <w:next w:val="ab"/>
    <w:semiHidden/>
    <w:rsid w:val="00B902CA"/>
    <w:rPr>
      <w:b/>
      <w:bCs/>
    </w:rPr>
  </w:style>
  <w:style w:type="paragraph" w:styleId="ad">
    <w:name w:val="Balloon Text"/>
    <w:basedOn w:val="a"/>
    <w:semiHidden/>
    <w:rsid w:val="00B902CA"/>
    <w:rPr>
      <w:sz w:val="18"/>
      <w:szCs w:val="18"/>
    </w:rPr>
  </w:style>
  <w:style w:type="table" w:styleId="ae">
    <w:name w:val="Table Grid"/>
    <w:basedOn w:val="a1"/>
    <w:rsid w:val="0050306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5226B1"/>
    <w:pPr>
      <w:shd w:val="clear" w:color="auto" w:fill="000080"/>
    </w:pPr>
  </w:style>
  <w:style w:type="paragraph" w:customStyle="1" w:styleId="Default">
    <w:name w:val="Default"/>
    <w:rsid w:val="007F52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7F076C"/>
    <w:pPr>
      <w:ind w:firstLineChars="200" w:firstLine="420"/>
    </w:pPr>
  </w:style>
  <w:style w:type="character" w:styleId="af1">
    <w:name w:val="Placeholder Text"/>
    <w:basedOn w:val="a0"/>
    <w:uiPriority w:val="99"/>
    <w:semiHidden/>
    <w:rsid w:val="00C77641"/>
    <w:rPr>
      <w:color w:val="808080"/>
    </w:rPr>
  </w:style>
  <w:style w:type="paragraph" w:styleId="af2">
    <w:name w:val="Normal (Web)"/>
    <w:basedOn w:val="a"/>
    <w:uiPriority w:val="99"/>
    <w:semiHidden/>
    <w:unhideWhenUsed/>
    <w:rsid w:val="00DE58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j-hd\&#26700;&#38754;\2%20&#26412;&#31185;&#35797;&#21367;(&#38381;&#21367;&#12289;&#24320;&#21367;&#12289;&#21322;&#24320;&#21367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 本科试卷(闭卷、开卷、半开卷).dot</Template>
  <TotalTime>7</TotalTime>
  <Pages>1</Pages>
  <Words>200</Words>
  <Characters>1141</Characters>
  <Application>Microsoft Office Word</Application>
  <DocSecurity>0</DocSecurity>
  <Lines>9</Lines>
  <Paragraphs>2</Paragraphs>
  <ScaleCrop>false</ScaleCrop>
  <Company>四川大学计算机学院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四川大学平时测验试题</dc:title>
  <dc:subject>数字逻辑</dc:subject>
  <dc:creator>Administrator</dc:creator>
  <cp:lastModifiedBy>Windows 用户</cp:lastModifiedBy>
  <cp:revision>32</cp:revision>
  <cp:lastPrinted>2018-11-04T08:02:00Z</cp:lastPrinted>
  <dcterms:created xsi:type="dcterms:W3CDTF">2018-12-20T07:49:00Z</dcterms:created>
  <dcterms:modified xsi:type="dcterms:W3CDTF">2019-01-03T04:21:00Z</dcterms:modified>
</cp:coreProperties>
</file>