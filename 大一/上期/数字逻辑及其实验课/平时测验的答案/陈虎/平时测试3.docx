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after="145" w:afterLines="50"/>
        <w:ind w:right="1158" w:rightChars="600"/>
        <w:jc w:val="center"/>
        <w:rPr>
          <w:rFonts w:eastAsia="黑体"/>
          <w:sz w:val="30"/>
          <w:szCs w:val="30"/>
        </w:rPr>
      </w:pPr>
      <w:r>
        <w:rPr>
          <w:rFonts w:eastAsia="黑体"/>
          <w:sz w:val="36"/>
          <w:szCs w:val="36"/>
        </w:rPr>
        <w:t>四川大学</w:t>
      </w:r>
      <w:r>
        <w:rPr>
          <w:rFonts w:hint="eastAsia" w:eastAsia="黑体"/>
          <w:sz w:val="36"/>
          <w:szCs w:val="36"/>
        </w:rPr>
        <w:t>平时测验</w:t>
      </w:r>
      <w:r>
        <w:rPr>
          <w:rFonts w:eastAsia="黑体"/>
          <w:sz w:val="36"/>
          <w:szCs w:val="36"/>
        </w:rPr>
        <w:t>试题</w:t>
      </w:r>
      <w:r>
        <w:rPr>
          <w:rFonts w:eastAsia="黑体"/>
          <w:sz w:val="30"/>
          <w:szCs w:val="30"/>
        </w:rPr>
        <w:t>（2018~2019</w:t>
      </w:r>
      <w:r>
        <w:rPr>
          <w:rFonts w:hint="eastAsia" w:eastAsia="黑体"/>
          <w:sz w:val="30"/>
          <w:szCs w:val="30"/>
        </w:rPr>
        <w:t xml:space="preserve"> - 1</w:t>
      </w:r>
      <w:r>
        <w:rPr>
          <w:rFonts w:eastAsia="黑体"/>
          <w:sz w:val="30"/>
          <w:szCs w:val="30"/>
        </w:rPr>
        <w:t>）</w:t>
      </w:r>
    </w:p>
    <w:p>
      <w:pPr>
        <w:tabs>
          <w:tab w:val="left" w:pos="4080"/>
          <w:tab w:val="left" w:pos="7416"/>
          <w:tab w:val="left" w:pos="9636"/>
        </w:tabs>
        <w:snapToGrid w:val="0"/>
        <w:spacing w:before="145" w:beforeLines="50" w:after="145" w:afterLines="50"/>
        <w:ind w:firstLine="579" w:firstLineChars="300"/>
        <w:rPr>
          <w:rFonts w:eastAsia="黑体"/>
          <w:u w:val="single"/>
        </w:rPr>
      </w:pPr>
      <w:r>
        <w:rPr>
          <w:rFonts w:eastAsia="黑体"/>
        </w:rPr>
        <w:t>学号：</w:t>
      </w:r>
      <w:r>
        <w:rPr>
          <w:rFonts w:eastAsia="黑体"/>
          <w:u w:val="single"/>
        </w:rPr>
        <w:tab/>
      </w:r>
      <w:r>
        <w:rPr>
          <w:rFonts w:eastAsia="黑体"/>
        </w:rPr>
        <w:t>姓名：</w:t>
      </w:r>
      <w:r>
        <w:rPr>
          <w:rFonts w:eastAsia="黑体"/>
          <w:u w:val="single"/>
        </w:rPr>
        <w:tab/>
      </w:r>
    </w:p>
    <w:p>
      <w:pPr>
        <w:spacing w:before="145" w:beforeLines="50" w:after="145" w:afterLines="50"/>
        <w:jc w:val="center"/>
      </w:pP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</w:p>
    <w:p>
      <w:pPr>
        <w:rPr>
          <w:sz w:val="24"/>
        </w:rPr>
      </w:pPr>
      <w:r>
        <w:rPr>
          <w:sz w:val="24"/>
        </w:rPr>
        <w:t xml:space="preserve">1. </w:t>
      </w:r>
      <w:r>
        <w:rPr>
          <w:rFonts w:hint="eastAsia"/>
          <w:sz w:val="24"/>
        </w:rPr>
        <w:t>A modulus-</w:t>
      </w:r>
      <w:r>
        <w:rPr>
          <w:sz w:val="24"/>
        </w:rPr>
        <w:t xml:space="preserve">13 </w:t>
      </w:r>
      <w:r>
        <w:rPr>
          <w:rFonts w:hint="eastAsia"/>
          <w:sz w:val="24"/>
        </w:rPr>
        <w:t>counter has</w:t>
      </w:r>
      <w:r>
        <w:rPr>
          <w:sz w:val="24"/>
        </w:rPr>
        <w:t xml:space="preserve"> 13</w:t>
      </w:r>
      <w:r>
        <w:rPr>
          <w:rFonts w:hint="eastAsia"/>
          <w:sz w:val="24"/>
        </w:rPr>
        <w:t xml:space="preserve"> states requiring </w:t>
      </w:r>
      <w:r>
        <w:rPr>
          <w:sz w:val="24"/>
        </w:rPr>
        <w:t>_</w:t>
      </w:r>
      <w:r>
        <w:rPr>
          <w:sz w:val="24"/>
          <w:u w:val="single"/>
        </w:rPr>
        <w:t>4</w:t>
      </w:r>
      <w:r>
        <w:rPr>
          <w:sz w:val="24"/>
        </w:rPr>
        <w:t>_ flip-flops.</w:t>
      </w:r>
      <w:r>
        <w:rPr>
          <w:rFonts w:hint="eastAsia"/>
          <w:sz w:val="24"/>
        </w:rPr>
        <w:t xml:space="preserve"> A modulus-</w:t>
      </w:r>
      <w:r>
        <w:rPr>
          <w:sz w:val="24"/>
        </w:rPr>
        <w:t>13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ring </w:t>
      </w:r>
      <w:r>
        <w:rPr>
          <w:rFonts w:hint="eastAsia"/>
          <w:sz w:val="24"/>
        </w:rPr>
        <w:t xml:space="preserve">counter requiring </w:t>
      </w:r>
      <w:r>
        <w:rPr>
          <w:sz w:val="24"/>
        </w:rPr>
        <w:t>_</w:t>
      </w:r>
      <w:r>
        <w:rPr>
          <w:sz w:val="24"/>
          <w:u w:val="single"/>
        </w:rPr>
        <w:t>_13</w:t>
      </w:r>
      <w:r>
        <w:rPr>
          <w:sz w:val="24"/>
        </w:rPr>
        <w:t>___ flip-flops.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. Assume the clock for a 3-bit binary counter is 16MHz. The output frequency of the third stage (Q2) is (</w:t>
      </w:r>
      <w:r>
        <w:rPr>
          <w:sz w:val="24"/>
        </w:rPr>
        <w:t>a</w:t>
      </w:r>
      <w:r>
        <w:rPr>
          <w:rFonts w:hint="eastAsia"/>
          <w:sz w:val="24"/>
        </w:rPr>
        <w:t xml:space="preserve"> )</w:t>
      </w:r>
      <w:r>
        <w:rPr>
          <w:rFonts w:hint="eastAsia"/>
          <w:sz w:val="24"/>
        </w:rPr>
        <w:tab/>
      </w:r>
    </w:p>
    <w:p>
      <w:pPr>
        <w:rPr>
          <w:sz w:val="24"/>
        </w:rPr>
      </w:pPr>
      <w:r>
        <w:rPr>
          <w:rFonts w:hint="eastAsia"/>
          <w:sz w:val="24"/>
        </w:rPr>
        <w:t xml:space="preserve">a. 2MHz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b. 128MHz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c. 5.33MHz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d. 48MHz</w:t>
      </w:r>
    </w:p>
    <w:p>
      <w:pPr>
        <w:rPr>
          <w:sz w:val="24"/>
        </w:rPr>
      </w:pPr>
      <w:r>
        <w:rPr>
          <w:sz w:val="24"/>
        </w:rPr>
        <w:t xml:space="preserve">3. An asynchronous counter differs from a synchronous counter in </w:t>
      </w:r>
      <w:r>
        <w:rPr>
          <w:rFonts w:hint="eastAsia"/>
          <w:sz w:val="24"/>
        </w:rPr>
        <w:t xml:space="preserve">( </w:t>
      </w:r>
      <w:r>
        <w:rPr>
          <w:sz w:val="24"/>
        </w:rPr>
        <w:t>b</w:t>
      </w:r>
      <w:r>
        <w:rPr>
          <w:rFonts w:hint="eastAsia"/>
          <w:sz w:val="24"/>
        </w:rPr>
        <w:t xml:space="preserve"> ).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a. </w:t>
      </w:r>
      <w:r>
        <w:rPr>
          <w:sz w:val="24"/>
        </w:rPr>
        <w:t>the number of states in its sequence.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b. </w:t>
      </w:r>
      <w:r>
        <w:rPr>
          <w:sz w:val="24"/>
        </w:rPr>
        <w:t>the method of clocking.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c. </w:t>
      </w:r>
      <w:r>
        <w:rPr>
          <w:sz w:val="24"/>
        </w:rPr>
        <w:t>the type of flip-flops used.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d.</w:t>
      </w:r>
      <w:r>
        <w:rPr>
          <w:sz w:val="24"/>
        </w:rPr>
        <w:t xml:space="preserve"> the value of the modulus.</w:t>
      </w:r>
    </w:p>
    <w:p>
      <w:pPr>
        <w:rPr>
          <w:sz w:val="24"/>
        </w:rPr>
      </w:pPr>
    </w:p>
    <w:p>
      <w:pPr>
        <w:rPr>
          <w:sz w:val="24"/>
          <w:u w:val="single"/>
        </w:rPr>
      </w:pPr>
      <w:r>
        <w:rPr>
          <w:sz w:val="24"/>
        </w:rPr>
        <w:t>4. A 4</w:t>
      </w:r>
      <w:r>
        <w:rPr>
          <w:rFonts w:hint="eastAsia"/>
          <w:sz w:val="24"/>
        </w:rPr>
        <w:t>-bit</w:t>
      </w:r>
      <w:r>
        <w:rPr>
          <w:sz w:val="24"/>
        </w:rPr>
        <w:t xml:space="preserve"> binary up/down counters is in the binary state of </w:t>
      </w:r>
      <w:r>
        <w:rPr>
          <w:rFonts w:hint="eastAsia"/>
          <w:sz w:val="24"/>
        </w:rPr>
        <w:t>0</w:t>
      </w:r>
      <w:r>
        <w:rPr>
          <w:sz w:val="24"/>
        </w:rPr>
        <w:t>1</w:t>
      </w:r>
      <w:r>
        <w:rPr>
          <w:rFonts w:hint="eastAsia"/>
          <w:sz w:val="24"/>
        </w:rPr>
        <w:t>11</w:t>
      </w:r>
      <w:r>
        <w:rPr>
          <w:sz w:val="24"/>
        </w:rPr>
        <w:t xml:space="preserve">. The next state in the DOWN mode is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>0110</w:t>
      </w:r>
      <w:r>
        <w:rPr>
          <w:rFonts w:hint="eastAsia"/>
          <w:sz w:val="24"/>
          <w:u w:val="single"/>
        </w:rPr>
        <w:t xml:space="preserve">           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 xml:space="preserve">5. </w:t>
      </w:r>
      <w:r>
        <w:rPr>
          <w:rFonts w:hint="eastAsia"/>
          <w:sz w:val="24"/>
        </w:rPr>
        <w:t xml:space="preserve">List the </w:t>
      </w:r>
      <w:r>
        <w:rPr>
          <w:sz w:val="24"/>
        </w:rPr>
        <w:t xml:space="preserve">true tables and the characteristic equations </w:t>
      </w:r>
      <w:r>
        <w:rPr>
          <w:rFonts w:hint="eastAsia"/>
          <w:sz w:val="24"/>
        </w:rPr>
        <w:t xml:space="preserve">of SR </w:t>
      </w:r>
      <w:r>
        <w:rPr>
          <w:sz w:val="24"/>
        </w:rPr>
        <w:t xml:space="preserve">flip-flop, </w:t>
      </w:r>
      <w:r>
        <w:rPr>
          <w:rFonts w:hint="eastAsia"/>
          <w:sz w:val="24"/>
        </w:rPr>
        <w:t>JK</w:t>
      </w:r>
      <w:r>
        <w:rPr>
          <w:sz w:val="24"/>
        </w:rPr>
        <w:t xml:space="preserve"> flip-flop</w:t>
      </w:r>
      <w:r>
        <w:rPr>
          <w:rFonts w:hint="eastAsia"/>
          <w:sz w:val="24"/>
        </w:rPr>
        <w:t xml:space="preserve"> and </w:t>
      </w:r>
      <w:r>
        <w:rPr>
          <w:sz w:val="24"/>
        </w:rPr>
        <w:t>D</w:t>
      </w:r>
      <w:r>
        <w:rPr>
          <w:rFonts w:hint="eastAsia"/>
          <w:sz w:val="24"/>
        </w:rPr>
        <w:t xml:space="preserve"> </w:t>
      </w:r>
      <w:r>
        <w:rPr>
          <w:sz w:val="24"/>
        </w:rPr>
        <w:t>flip-flop</w:t>
      </w:r>
    </w:p>
    <w:p>
      <w:pPr>
        <w:rPr>
          <w:sz w:val="24"/>
        </w:rPr>
      </w:pPr>
    </w:p>
    <w:p>
      <w:pPr>
        <w:pStyle w:val="18"/>
        <w:rPr>
          <w:color w:val="auto"/>
        </w:rPr>
      </w:pPr>
      <w:r>
        <w:t>6</w:t>
      </w:r>
      <w:r>
        <w:rPr>
          <w:rFonts w:hint="eastAsia"/>
        </w:rPr>
        <w:t xml:space="preserve">. </w:t>
      </w:r>
      <w:r>
        <w:rPr>
          <w:color w:val="auto"/>
        </w:rPr>
        <w:t xml:space="preserve">In the figure for this problem, complete the timing diagram for a </w:t>
      </w:r>
      <w:bookmarkStart w:id="0" w:name="_GoBack"/>
      <w:r>
        <w:rPr>
          <w:color w:val="auto"/>
        </w:rPr>
        <w:t>negative</w:t>
      </w:r>
      <w:r>
        <w:rPr>
          <w:color w:val="auto"/>
        </w:rPr>
        <w:t xml:space="preserve"> edge triggered J-Kflip-flop</w:t>
      </w:r>
      <w:bookmarkEnd w:id="0"/>
      <w:r>
        <w:rPr>
          <w:color w:val="auto"/>
        </w:rPr>
        <w:t>.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1809750" cy="1494790"/>
            <wp:effectExtent l="0" t="0" r="0" b="0"/>
            <wp:docPr id="2" name="图片 2" descr="C:\Users\wolfitT\AppData\Roaming\Tencent\Users\51580860\QQ\WinTemp\RichOle\}%HQ0NM38TR(K3(JAL70K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wolfitT\AppData\Roaming\Tencent\Users\51580860\QQ\WinTemp\RichOle\}%HQ0NM38TR(K3(JAL70KD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3788" cy="1506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bCs/>
          <w:sz w:val="24"/>
          <w:szCs w:val="28"/>
        </w:rPr>
        <w:t xml:space="preserve"> </w:t>
      </w: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2011680" cy="1834515"/>
            <wp:effectExtent l="0" t="0" r="0" b="0"/>
            <wp:docPr id="3" name="图片 3" descr="C:\Users\wolfitT\AppData\Roaming\Tencent\Users\51580860\QQ\WinTemp\RichOle\)`TRGD@YK3893}C1YW}[}}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wolfitT\AppData\Roaming\Tencent\Users\51580860\QQ\WinTemp\RichOle\)`TRGD@YK3893}C1YW}[}}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0359" cy="184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jc w:val="left"/>
        <w:rPr>
          <w:bCs/>
          <w:sz w:val="24"/>
          <w:szCs w:val="28"/>
        </w:rPr>
      </w:pPr>
    </w:p>
    <w:p>
      <w:pPr>
        <w:adjustRightInd w:val="0"/>
        <w:snapToGrid w:val="0"/>
        <w:spacing w:line="360" w:lineRule="auto"/>
        <w:jc w:val="left"/>
        <w:rPr>
          <w:bCs/>
          <w:sz w:val="24"/>
          <w:szCs w:val="28"/>
        </w:rPr>
      </w:pPr>
      <w:r>
        <w:rPr>
          <w:bCs/>
          <w:sz w:val="24"/>
          <w:szCs w:val="28"/>
        </w:rPr>
        <w:t>7.</w:t>
      </w:r>
      <w:r>
        <w:rPr>
          <w:sz w:val="24"/>
        </w:rPr>
        <w:t xml:space="preserve"> Given the logic diagram and CP for this problem, complete the</w:t>
      </w:r>
      <w:r>
        <w:rPr>
          <w:bCs/>
          <w:sz w:val="24"/>
          <w:szCs w:val="28"/>
        </w:rPr>
        <w:t xml:space="preserve"> Q0, Q1 and Q2 waveforms.</w:t>
      </w:r>
    </w:p>
    <w:p>
      <w:pPr>
        <w:rPr>
          <w:bCs/>
          <w:sz w:val="24"/>
          <w:szCs w:val="28"/>
        </w:rPr>
      </w:pPr>
      <w:r>
        <w:rPr>
          <w:rFonts w:ascii="宋体" w:hAnsi="宋体"/>
          <w:b/>
          <w:szCs w:val="21"/>
        </w:rPr>
        <w:drawing>
          <wp:inline distT="0" distB="0" distL="0" distR="0">
            <wp:extent cx="3364865" cy="169735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left="5" w:firstLine="1110" w:firstLineChars="575"/>
        <w:rPr>
          <w:szCs w:val="21"/>
        </w:rPr>
      </w:pPr>
      <w:r>
        <w:rPr>
          <w:rFonts w:hint="eastAsia"/>
          <w:szCs w:val="21"/>
        </w:rPr>
        <w:t>激励方程：</w:t>
      </w:r>
      <w:r>
        <w:rPr>
          <w:rFonts w:hint="eastAsia"/>
          <w:position w:val="-48"/>
          <w:szCs w:val="21"/>
        </w:rPr>
        <w:object>
          <v:shape id="_x0000_i1025" o:spt="75" type="#_x0000_t75" style="height:55.75pt;width:85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0">
            <o:LockedField>false</o:LockedField>
          </o:OLEObject>
        </w:object>
      </w:r>
      <w:r>
        <w:rPr>
          <w:szCs w:val="21"/>
        </w:rPr>
        <w:t xml:space="preserve">   </w:t>
      </w:r>
    </w:p>
    <w:p>
      <w:pPr>
        <w:snapToGrid w:val="0"/>
        <w:ind w:firstLine="290" w:firstLineChars="150"/>
        <w:rPr>
          <w:szCs w:val="21"/>
        </w:rPr>
      </w:pPr>
    </w:p>
    <w:p>
      <w:pPr>
        <w:rPr>
          <w:bCs/>
          <w:sz w:val="24"/>
          <w:szCs w:val="28"/>
        </w:rPr>
      </w:pPr>
      <w:r>
        <w:rPr>
          <w:rFonts w:hint="eastAsia"/>
          <w:szCs w:val="21"/>
        </w:rPr>
        <w:t>状态方程：</w:t>
      </w:r>
      <w:r>
        <w:rPr>
          <w:rFonts w:hint="eastAsia"/>
          <w:position w:val="-58"/>
          <w:sz w:val="24"/>
        </w:rPr>
        <w:object>
          <v:shape id="_x0000_i1026" o:spt="75" type="#_x0000_t75" style="height:68.25pt;width:134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2">
            <o:LockedField>false</o:LockedField>
          </o:OLEObject>
        </w:object>
      </w:r>
      <w:r>
        <w:rPr>
          <w:sz w:val="24"/>
        </w:rPr>
        <w:t xml:space="preserve">  </w:t>
      </w:r>
    </w:p>
    <w:p>
      <w:pPr>
        <w:rPr>
          <w:bCs/>
          <w:sz w:val="24"/>
          <w:szCs w:val="28"/>
        </w:rPr>
      </w:pPr>
      <w:r>
        <w:rPr>
          <w:rFonts w:ascii="宋体" w:hAnsi="宋体"/>
          <w:sz w:val="24"/>
        </w:rPr>
        <w:drawing>
          <wp:inline distT="0" distB="0" distL="0" distR="0">
            <wp:extent cx="2275205" cy="1009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59"/>
                    <a:stretch>
                      <a:fillRect/>
                    </a:stretch>
                  </pic:blipFill>
                  <pic:spPr>
                    <a:xfrm>
                      <a:off x="0" y="0"/>
                      <a:ext cx="227520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bCs/>
          <w:sz w:val="24"/>
          <w:szCs w:val="28"/>
        </w:rPr>
        <w:t xml:space="preserve">8. Design a counter to produce the following binary sequence with J-K flip-flops: </w:t>
      </w:r>
      <w:r>
        <w:rPr>
          <w:sz w:val="24"/>
        </w:rPr>
        <w:t>1, 4, 3, 5, 7, 6, 2, 1,...</w:t>
      </w:r>
    </w:p>
    <w:p>
      <w:pPr>
        <w:rPr>
          <w:sz w:val="24"/>
        </w:rPr>
      </w:pPr>
      <w:r>
        <w:rPr>
          <w:sz w:val="24"/>
        </w:rPr>
        <w:drawing>
          <wp:inline distT="0" distB="0" distL="0" distR="0">
            <wp:extent cx="5274310" cy="1510665"/>
            <wp:effectExtent l="0" t="0" r="2540" b="0"/>
            <wp:docPr id="12" name="图片 12" descr="C:\Users\JIA\Desktop\文档\数字逻辑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JIA\Desktop\文档\数字逻辑\1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Cs/>
          <w:sz w:val="24"/>
          <w:szCs w:val="28"/>
        </w:rPr>
      </w:pPr>
      <w:r>
        <w:rPr>
          <w:bCs/>
          <w:sz w:val="24"/>
          <w:szCs w:val="28"/>
        </w:rPr>
        <w:t>9</w:t>
      </w:r>
      <w:r>
        <w:rPr>
          <w:rFonts w:hint="eastAsia"/>
          <w:bCs/>
          <w:sz w:val="24"/>
          <w:szCs w:val="28"/>
        </w:rPr>
        <w:t xml:space="preserve">. </w:t>
      </w:r>
      <w:r>
        <w:rPr>
          <w:bCs/>
          <w:sz w:val="24"/>
          <w:szCs w:val="28"/>
        </w:rPr>
        <w:t>Construct a Mealy state diagram that will detect a serial input sequence of 01010</w:t>
      </w:r>
    </w:p>
    <w:p>
      <w:pPr>
        <w:rPr>
          <w:bCs/>
          <w:sz w:val="24"/>
          <w:szCs w:val="28"/>
        </w:rPr>
      </w:pPr>
    </w:p>
    <w:p>
      <w:pPr>
        <w:ind w:firstLine="450"/>
        <w:rPr>
          <w:sz w:val="24"/>
        </w:rPr>
      </w:pPr>
    </w:p>
    <w:sectPr>
      <w:headerReference r:id="rId3" w:type="first"/>
      <w:footerReference r:id="rId5" w:type="first"/>
      <w:footerReference r:id="rId4" w:type="default"/>
      <w:pgSz w:w="11906" w:h="16838"/>
      <w:pgMar w:top="1134" w:right="1021" w:bottom="1021" w:left="1021" w:header="709" w:footer="437" w:gutter="0"/>
      <w:cols w:space="425" w:num="1"/>
      <w:titlePg/>
      <w:docGrid w:type="linesAndChars" w:linePitch="291" w:charSpace="-35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 Light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7141"/>
        <w:tab w:val="clear" w:pos="4153"/>
        <w:tab w:val="clear" w:pos="8306"/>
      </w:tabs>
      <w:rPr>
        <w:rFonts w:eastAsia="微软雅黑"/>
        <w:szCs w:val="20"/>
      </w:rPr>
    </w:pPr>
    <w:r>
      <w:rPr>
        <w:rFonts w:eastAsia="微软雅黑"/>
        <w:szCs w:val="21"/>
      </w:rPr>
      <w:pict>
        <v:line id="Line 6" o:spid="_x0000_s2050" o:spt="20" style="position:absolute;left:0pt;margin-top:-2.35pt;height:0pt;width:482.5pt;mso-position-horizontal:center;z-index:25165926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">
          <v:path arrowok="t"/>
          <v:fill focussize="0,0"/>
          <v:stroke dashstyle="1 1" endcap="round"/>
          <v:imagedata o:title=""/>
          <o:lock v:ext="edit"/>
        </v:line>
      </w:pict>
    </w:r>
    <w:r>
      <w:rPr>
        <w:rFonts w:eastAsia="微软雅黑"/>
        <w:b/>
        <w:szCs w:val="21"/>
      </w:rPr>
      <w:t>注：</w:t>
    </w:r>
    <w:r>
      <w:rPr>
        <w:rFonts w:eastAsia="微软雅黑"/>
        <w:szCs w:val="20"/>
      </w:rPr>
      <w:t>字迹务必清晰，书写工整。</w:t>
    </w:r>
    <w:r>
      <w:rPr>
        <w:rFonts w:eastAsia="微软雅黑"/>
        <w:szCs w:val="20"/>
      </w:rPr>
      <w:tab/>
    </w:r>
    <w:r>
      <w:rPr>
        <w:rFonts w:eastAsia="微软雅黑"/>
        <w:szCs w:val="20"/>
      </w:rPr>
      <w:t>本题共</w:t>
    </w:r>
    <w:r>
      <w:rPr>
        <w:rStyle w:val="13"/>
        <w:rFonts w:eastAsia="微软雅黑"/>
        <w:szCs w:val="20"/>
      </w:rPr>
      <w:fldChar w:fldCharType="begin"/>
    </w:r>
    <w:r>
      <w:rPr>
        <w:rStyle w:val="13"/>
        <w:rFonts w:eastAsia="微软雅黑"/>
        <w:szCs w:val="20"/>
      </w:rPr>
      <w:instrText xml:space="preserve"> NUMPAGES </w:instrText>
    </w:r>
    <w:r>
      <w:rPr>
        <w:rStyle w:val="13"/>
        <w:rFonts w:eastAsia="微软雅黑"/>
        <w:szCs w:val="20"/>
      </w:rPr>
      <w:fldChar w:fldCharType="separate"/>
    </w:r>
    <w:r>
      <w:rPr>
        <w:rStyle w:val="13"/>
        <w:rFonts w:eastAsia="微软雅黑"/>
        <w:szCs w:val="20"/>
      </w:rPr>
      <w:t>2</w:t>
    </w:r>
    <w:r>
      <w:rPr>
        <w:rStyle w:val="13"/>
        <w:rFonts w:eastAsia="微软雅黑"/>
        <w:szCs w:val="20"/>
      </w:rPr>
      <w:fldChar w:fldCharType="end"/>
    </w:r>
    <w:r>
      <w:rPr>
        <w:rFonts w:eastAsia="微软雅黑"/>
        <w:szCs w:val="20"/>
      </w:rPr>
      <w:t>页，本页为第</w:t>
    </w:r>
    <w:r>
      <w:rPr>
        <w:rStyle w:val="13"/>
        <w:rFonts w:eastAsia="微软雅黑"/>
        <w:szCs w:val="20"/>
      </w:rPr>
      <w:fldChar w:fldCharType="begin"/>
    </w:r>
    <w:r>
      <w:rPr>
        <w:rStyle w:val="13"/>
        <w:rFonts w:eastAsia="微软雅黑"/>
        <w:szCs w:val="20"/>
      </w:rPr>
      <w:instrText xml:space="preserve"> PAGE </w:instrText>
    </w:r>
    <w:r>
      <w:rPr>
        <w:rStyle w:val="13"/>
        <w:rFonts w:eastAsia="微软雅黑"/>
        <w:szCs w:val="20"/>
      </w:rPr>
      <w:fldChar w:fldCharType="separate"/>
    </w:r>
    <w:r>
      <w:rPr>
        <w:rStyle w:val="13"/>
        <w:rFonts w:eastAsia="微软雅黑"/>
        <w:szCs w:val="20"/>
      </w:rPr>
      <w:t>2</w:t>
    </w:r>
    <w:r>
      <w:rPr>
        <w:rStyle w:val="13"/>
        <w:rFonts w:eastAsia="微软雅黑"/>
        <w:szCs w:val="20"/>
      </w:rPr>
      <w:fldChar w:fldCharType="end"/>
    </w:r>
    <w:r>
      <w:rPr>
        <w:rFonts w:eastAsia="微软雅黑"/>
        <w:szCs w:val="20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6162"/>
        <w:tab w:val="left" w:pos="7602"/>
        <w:tab w:val="clear" w:pos="4153"/>
        <w:tab w:val="clear" w:pos="8306"/>
      </w:tabs>
      <w:rPr>
        <w:rFonts w:ascii="Arial" w:hAnsi="Arial" w:eastAsia="微软雅黑"/>
      </w:rPr>
    </w:pPr>
    <w:r>
      <w:rPr>
        <w:rFonts w:ascii="Arial" w:hAnsi="Arial" w:eastAsia="微软雅黑"/>
        <w:b/>
      </w:rPr>
      <w:pict>
        <v:line id="Line 5" o:spid="_x0000_s2049" o:spt="20" style="position:absolute;left:0pt;margin-left:-0.8pt;margin-top:-1.5pt;height:0pt;width:485.3pt;z-index:251658240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">
          <v:path arrowok="t"/>
          <v:fill focussize="0,0"/>
          <v:stroke dashstyle="1 1" endcap="round"/>
          <v:imagedata o:title=""/>
          <o:lock v:ext="edit"/>
        </v:line>
      </w:pict>
    </w:r>
    <w:r>
      <w:rPr>
        <w:rFonts w:hint="eastAsia" w:ascii="Arial" w:hAnsi="Arial" w:eastAsia="微软雅黑"/>
      </w:rPr>
      <w:tab/>
    </w:r>
    <w:r>
      <w:rPr>
        <w:rFonts w:ascii="Arial" w:hAnsi="Arial" w:eastAsia="微软雅黑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attachedTemplate r:id="rId1"/>
  <w:documentProtection w:enforcement="0"/>
  <w:defaultTabStop w:val="421"/>
  <w:drawingGridHorizontalSpacing w:val="193"/>
  <w:drawingGridVerticalSpacing w:val="291"/>
  <w:displayHorizontalDrawingGridEvery w:val="0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27511"/>
    <w:rsid w:val="0000246D"/>
    <w:rsid w:val="000036A1"/>
    <w:rsid w:val="0000564E"/>
    <w:rsid w:val="000073AF"/>
    <w:rsid w:val="000124D0"/>
    <w:rsid w:val="00014C9F"/>
    <w:rsid w:val="000168CF"/>
    <w:rsid w:val="00025B55"/>
    <w:rsid w:val="000307A3"/>
    <w:rsid w:val="000363F3"/>
    <w:rsid w:val="00041B25"/>
    <w:rsid w:val="00053249"/>
    <w:rsid w:val="00054D21"/>
    <w:rsid w:val="000616C2"/>
    <w:rsid w:val="000624B8"/>
    <w:rsid w:val="00062AB1"/>
    <w:rsid w:val="0006400D"/>
    <w:rsid w:val="00067719"/>
    <w:rsid w:val="00071013"/>
    <w:rsid w:val="0007289A"/>
    <w:rsid w:val="00073404"/>
    <w:rsid w:val="00074634"/>
    <w:rsid w:val="0007534A"/>
    <w:rsid w:val="00075F7C"/>
    <w:rsid w:val="00076E11"/>
    <w:rsid w:val="00080030"/>
    <w:rsid w:val="0008170A"/>
    <w:rsid w:val="00091340"/>
    <w:rsid w:val="000955FA"/>
    <w:rsid w:val="000A35C5"/>
    <w:rsid w:val="000B09D2"/>
    <w:rsid w:val="000B3E52"/>
    <w:rsid w:val="000C2610"/>
    <w:rsid w:val="000C3A12"/>
    <w:rsid w:val="000D212F"/>
    <w:rsid w:val="000D3161"/>
    <w:rsid w:val="000D3A9B"/>
    <w:rsid w:val="000D44E3"/>
    <w:rsid w:val="000D5C72"/>
    <w:rsid w:val="000D6B3D"/>
    <w:rsid w:val="000E2EC9"/>
    <w:rsid w:val="000E4165"/>
    <w:rsid w:val="000F342F"/>
    <w:rsid w:val="001031CD"/>
    <w:rsid w:val="001033C9"/>
    <w:rsid w:val="00104371"/>
    <w:rsid w:val="00111992"/>
    <w:rsid w:val="001316DD"/>
    <w:rsid w:val="00131B29"/>
    <w:rsid w:val="0013321B"/>
    <w:rsid w:val="00133D8D"/>
    <w:rsid w:val="00144966"/>
    <w:rsid w:val="00144E48"/>
    <w:rsid w:val="001510E3"/>
    <w:rsid w:val="00161CAB"/>
    <w:rsid w:val="001733F2"/>
    <w:rsid w:val="0017489E"/>
    <w:rsid w:val="00177B55"/>
    <w:rsid w:val="00181CC5"/>
    <w:rsid w:val="00185481"/>
    <w:rsid w:val="00185FB3"/>
    <w:rsid w:val="001861D2"/>
    <w:rsid w:val="00186664"/>
    <w:rsid w:val="001A2345"/>
    <w:rsid w:val="001A250D"/>
    <w:rsid w:val="001A572D"/>
    <w:rsid w:val="001A632F"/>
    <w:rsid w:val="001A64D1"/>
    <w:rsid w:val="001B0DEC"/>
    <w:rsid w:val="001B1BCC"/>
    <w:rsid w:val="001B60DC"/>
    <w:rsid w:val="001C2452"/>
    <w:rsid w:val="001C6F9C"/>
    <w:rsid w:val="001C7DDE"/>
    <w:rsid w:val="001D0CDF"/>
    <w:rsid w:val="001E1680"/>
    <w:rsid w:val="001E1B85"/>
    <w:rsid w:val="001E2057"/>
    <w:rsid w:val="001E598A"/>
    <w:rsid w:val="001F357B"/>
    <w:rsid w:val="001F3853"/>
    <w:rsid w:val="001F4491"/>
    <w:rsid w:val="001F5773"/>
    <w:rsid w:val="002054E2"/>
    <w:rsid w:val="00210517"/>
    <w:rsid w:val="002126CB"/>
    <w:rsid w:val="00224C19"/>
    <w:rsid w:val="00226B9C"/>
    <w:rsid w:val="00230518"/>
    <w:rsid w:val="00234196"/>
    <w:rsid w:val="00235CDB"/>
    <w:rsid w:val="0023680A"/>
    <w:rsid w:val="00245494"/>
    <w:rsid w:val="002508B4"/>
    <w:rsid w:val="002576E2"/>
    <w:rsid w:val="00257D15"/>
    <w:rsid w:val="002618DE"/>
    <w:rsid w:val="0027301F"/>
    <w:rsid w:val="0028479F"/>
    <w:rsid w:val="00292FDD"/>
    <w:rsid w:val="002A179F"/>
    <w:rsid w:val="002A562B"/>
    <w:rsid w:val="002B34B7"/>
    <w:rsid w:val="002B6562"/>
    <w:rsid w:val="002B66CD"/>
    <w:rsid w:val="002C136A"/>
    <w:rsid w:val="002C7947"/>
    <w:rsid w:val="002D4473"/>
    <w:rsid w:val="002E4356"/>
    <w:rsid w:val="002E7AE6"/>
    <w:rsid w:val="002F1876"/>
    <w:rsid w:val="002F3DDF"/>
    <w:rsid w:val="003068F9"/>
    <w:rsid w:val="00307D4A"/>
    <w:rsid w:val="00310C17"/>
    <w:rsid w:val="00311553"/>
    <w:rsid w:val="003137BD"/>
    <w:rsid w:val="0031654A"/>
    <w:rsid w:val="00317B2E"/>
    <w:rsid w:val="00317DC7"/>
    <w:rsid w:val="0032244A"/>
    <w:rsid w:val="00327EAD"/>
    <w:rsid w:val="003323B4"/>
    <w:rsid w:val="00332AD1"/>
    <w:rsid w:val="00352016"/>
    <w:rsid w:val="00352364"/>
    <w:rsid w:val="00352F9A"/>
    <w:rsid w:val="00354AF6"/>
    <w:rsid w:val="003569D4"/>
    <w:rsid w:val="003613C6"/>
    <w:rsid w:val="00365256"/>
    <w:rsid w:val="003726C6"/>
    <w:rsid w:val="00377DCD"/>
    <w:rsid w:val="00381596"/>
    <w:rsid w:val="00382A87"/>
    <w:rsid w:val="00386CD7"/>
    <w:rsid w:val="003B0728"/>
    <w:rsid w:val="003B512F"/>
    <w:rsid w:val="003C3075"/>
    <w:rsid w:val="003C7B33"/>
    <w:rsid w:val="003D42D8"/>
    <w:rsid w:val="003D522B"/>
    <w:rsid w:val="003D692E"/>
    <w:rsid w:val="003D7554"/>
    <w:rsid w:val="003E2CD8"/>
    <w:rsid w:val="003E2CF2"/>
    <w:rsid w:val="003E43AF"/>
    <w:rsid w:val="003E555C"/>
    <w:rsid w:val="003E67A8"/>
    <w:rsid w:val="003F4816"/>
    <w:rsid w:val="00405F6A"/>
    <w:rsid w:val="00420B64"/>
    <w:rsid w:val="00432D2E"/>
    <w:rsid w:val="004405D0"/>
    <w:rsid w:val="00442993"/>
    <w:rsid w:val="00443574"/>
    <w:rsid w:val="00450A68"/>
    <w:rsid w:val="004630FA"/>
    <w:rsid w:val="0046489E"/>
    <w:rsid w:val="00474D23"/>
    <w:rsid w:val="0048113B"/>
    <w:rsid w:val="004835A8"/>
    <w:rsid w:val="00495427"/>
    <w:rsid w:val="004A0F63"/>
    <w:rsid w:val="004A1D8D"/>
    <w:rsid w:val="004B3C1A"/>
    <w:rsid w:val="004C1BD1"/>
    <w:rsid w:val="004E1B92"/>
    <w:rsid w:val="004E4E55"/>
    <w:rsid w:val="004E5176"/>
    <w:rsid w:val="004E5B32"/>
    <w:rsid w:val="004E7C1E"/>
    <w:rsid w:val="004E7D35"/>
    <w:rsid w:val="00503062"/>
    <w:rsid w:val="00506EDF"/>
    <w:rsid w:val="00507C50"/>
    <w:rsid w:val="00513994"/>
    <w:rsid w:val="00516543"/>
    <w:rsid w:val="005204F9"/>
    <w:rsid w:val="005226B1"/>
    <w:rsid w:val="00522EC1"/>
    <w:rsid w:val="00523445"/>
    <w:rsid w:val="00526CC2"/>
    <w:rsid w:val="005358ED"/>
    <w:rsid w:val="00536DAD"/>
    <w:rsid w:val="005370C3"/>
    <w:rsid w:val="00553ADD"/>
    <w:rsid w:val="00555424"/>
    <w:rsid w:val="00562979"/>
    <w:rsid w:val="005670F5"/>
    <w:rsid w:val="00574E8B"/>
    <w:rsid w:val="00593481"/>
    <w:rsid w:val="00593DD4"/>
    <w:rsid w:val="00597019"/>
    <w:rsid w:val="005970F0"/>
    <w:rsid w:val="005B3085"/>
    <w:rsid w:val="005B6835"/>
    <w:rsid w:val="005D3477"/>
    <w:rsid w:val="005D779E"/>
    <w:rsid w:val="00604B56"/>
    <w:rsid w:val="00605B0A"/>
    <w:rsid w:val="00610B0F"/>
    <w:rsid w:val="006208D8"/>
    <w:rsid w:val="00620E82"/>
    <w:rsid w:val="00620FB1"/>
    <w:rsid w:val="00621FFE"/>
    <w:rsid w:val="00625969"/>
    <w:rsid w:val="006269E5"/>
    <w:rsid w:val="00627EC0"/>
    <w:rsid w:val="0063617E"/>
    <w:rsid w:val="006379A5"/>
    <w:rsid w:val="0064064A"/>
    <w:rsid w:val="00645CDC"/>
    <w:rsid w:val="006501DD"/>
    <w:rsid w:val="00651F80"/>
    <w:rsid w:val="00654BFB"/>
    <w:rsid w:val="00663562"/>
    <w:rsid w:val="00664867"/>
    <w:rsid w:val="006651D6"/>
    <w:rsid w:val="00674552"/>
    <w:rsid w:val="0067632D"/>
    <w:rsid w:val="006802BB"/>
    <w:rsid w:val="00680529"/>
    <w:rsid w:val="00685779"/>
    <w:rsid w:val="00687118"/>
    <w:rsid w:val="0069188C"/>
    <w:rsid w:val="00691C6F"/>
    <w:rsid w:val="00691F77"/>
    <w:rsid w:val="00692CC3"/>
    <w:rsid w:val="006A38A1"/>
    <w:rsid w:val="006A4645"/>
    <w:rsid w:val="006B5781"/>
    <w:rsid w:val="006C5061"/>
    <w:rsid w:val="006D3BBF"/>
    <w:rsid w:val="006E0719"/>
    <w:rsid w:val="006E7B4A"/>
    <w:rsid w:val="006F638D"/>
    <w:rsid w:val="006F790A"/>
    <w:rsid w:val="007030CF"/>
    <w:rsid w:val="00703B4C"/>
    <w:rsid w:val="00704F63"/>
    <w:rsid w:val="0070649C"/>
    <w:rsid w:val="00712EBC"/>
    <w:rsid w:val="00714274"/>
    <w:rsid w:val="00714DD3"/>
    <w:rsid w:val="00715A57"/>
    <w:rsid w:val="007210F7"/>
    <w:rsid w:val="00722ABB"/>
    <w:rsid w:val="00722D2A"/>
    <w:rsid w:val="00724040"/>
    <w:rsid w:val="00724393"/>
    <w:rsid w:val="007279D4"/>
    <w:rsid w:val="00734196"/>
    <w:rsid w:val="00735CD1"/>
    <w:rsid w:val="007451DD"/>
    <w:rsid w:val="00745B16"/>
    <w:rsid w:val="00752832"/>
    <w:rsid w:val="00754191"/>
    <w:rsid w:val="007543D5"/>
    <w:rsid w:val="00754460"/>
    <w:rsid w:val="00755AAD"/>
    <w:rsid w:val="00757971"/>
    <w:rsid w:val="00764076"/>
    <w:rsid w:val="00767A03"/>
    <w:rsid w:val="007819DE"/>
    <w:rsid w:val="0078534A"/>
    <w:rsid w:val="00786E46"/>
    <w:rsid w:val="007A5106"/>
    <w:rsid w:val="007A721B"/>
    <w:rsid w:val="007B003C"/>
    <w:rsid w:val="007B13A3"/>
    <w:rsid w:val="007B509E"/>
    <w:rsid w:val="007C0C96"/>
    <w:rsid w:val="007C5936"/>
    <w:rsid w:val="007D3855"/>
    <w:rsid w:val="007F076C"/>
    <w:rsid w:val="007F5219"/>
    <w:rsid w:val="007F633E"/>
    <w:rsid w:val="00801749"/>
    <w:rsid w:val="00805610"/>
    <w:rsid w:val="0081190B"/>
    <w:rsid w:val="008261E4"/>
    <w:rsid w:val="00827511"/>
    <w:rsid w:val="00830E46"/>
    <w:rsid w:val="008421DB"/>
    <w:rsid w:val="00843422"/>
    <w:rsid w:val="00853936"/>
    <w:rsid w:val="00855EFE"/>
    <w:rsid w:val="0085698F"/>
    <w:rsid w:val="008606DE"/>
    <w:rsid w:val="00863122"/>
    <w:rsid w:val="00876A20"/>
    <w:rsid w:val="00894CC5"/>
    <w:rsid w:val="008A0A3A"/>
    <w:rsid w:val="008A1100"/>
    <w:rsid w:val="008A2B36"/>
    <w:rsid w:val="008B014C"/>
    <w:rsid w:val="008B1231"/>
    <w:rsid w:val="008B3262"/>
    <w:rsid w:val="008B5BF8"/>
    <w:rsid w:val="008B610D"/>
    <w:rsid w:val="008B77F6"/>
    <w:rsid w:val="008C36DD"/>
    <w:rsid w:val="008D0B0C"/>
    <w:rsid w:val="008D65E3"/>
    <w:rsid w:val="008E0B61"/>
    <w:rsid w:val="008E17EB"/>
    <w:rsid w:val="008E4610"/>
    <w:rsid w:val="008F170F"/>
    <w:rsid w:val="008F1930"/>
    <w:rsid w:val="008F7AE4"/>
    <w:rsid w:val="00910719"/>
    <w:rsid w:val="0091334A"/>
    <w:rsid w:val="00915E41"/>
    <w:rsid w:val="00920D29"/>
    <w:rsid w:val="009230D5"/>
    <w:rsid w:val="00923A3F"/>
    <w:rsid w:val="009242D5"/>
    <w:rsid w:val="00925242"/>
    <w:rsid w:val="00926514"/>
    <w:rsid w:val="009314AA"/>
    <w:rsid w:val="00932185"/>
    <w:rsid w:val="009377D2"/>
    <w:rsid w:val="00940A66"/>
    <w:rsid w:val="009420AC"/>
    <w:rsid w:val="00963719"/>
    <w:rsid w:val="00965EF3"/>
    <w:rsid w:val="009665C7"/>
    <w:rsid w:val="00972257"/>
    <w:rsid w:val="0098290B"/>
    <w:rsid w:val="00982FE8"/>
    <w:rsid w:val="00985CC6"/>
    <w:rsid w:val="00993359"/>
    <w:rsid w:val="0099412C"/>
    <w:rsid w:val="009A236C"/>
    <w:rsid w:val="009B41E5"/>
    <w:rsid w:val="009C6F26"/>
    <w:rsid w:val="009D16C0"/>
    <w:rsid w:val="009E42EE"/>
    <w:rsid w:val="009E753F"/>
    <w:rsid w:val="009F334E"/>
    <w:rsid w:val="009F79A6"/>
    <w:rsid w:val="00A03577"/>
    <w:rsid w:val="00A04180"/>
    <w:rsid w:val="00A11265"/>
    <w:rsid w:val="00A11655"/>
    <w:rsid w:val="00A22DFC"/>
    <w:rsid w:val="00A22EE7"/>
    <w:rsid w:val="00A24D69"/>
    <w:rsid w:val="00A2663E"/>
    <w:rsid w:val="00A27A71"/>
    <w:rsid w:val="00A30F63"/>
    <w:rsid w:val="00A36F63"/>
    <w:rsid w:val="00A473FD"/>
    <w:rsid w:val="00A5375A"/>
    <w:rsid w:val="00A55371"/>
    <w:rsid w:val="00A55B4F"/>
    <w:rsid w:val="00A651FB"/>
    <w:rsid w:val="00A718FE"/>
    <w:rsid w:val="00A73FC2"/>
    <w:rsid w:val="00A74B08"/>
    <w:rsid w:val="00A763AC"/>
    <w:rsid w:val="00A764DF"/>
    <w:rsid w:val="00A77023"/>
    <w:rsid w:val="00A91930"/>
    <w:rsid w:val="00AA1F9C"/>
    <w:rsid w:val="00AB1D86"/>
    <w:rsid w:val="00AB2777"/>
    <w:rsid w:val="00AB4191"/>
    <w:rsid w:val="00AB7329"/>
    <w:rsid w:val="00AC1D22"/>
    <w:rsid w:val="00AC7A83"/>
    <w:rsid w:val="00AD1455"/>
    <w:rsid w:val="00AD1BD0"/>
    <w:rsid w:val="00AD66D9"/>
    <w:rsid w:val="00AE07F7"/>
    <w:rsid w:val="00AF0829"/>
    <w:rsid w:val="00AF3513"/>
    <w:rsid w:val="00AF3CC5"/>
    <w:rsid w:val="00AF3D7D"/>
    <w:rsid w:val="00B06479"/>
    <w:rsid w:val="00B1063D"/>
    <w:rsid w:val="00B14D70"/>
    <w:rsid w:val="00B154B6"/>
    <w:rsid w:val="00B20C40"/>
    <w:rsid w:val="00B227F4"/>
    <w:rsid w:val="00B24E4E"/>
    <w:rsid w:val="00B30F3A"/>
    <w:rsid w:val="00B31B91"/>
    <w:rsid w:val="00B329B2"/>
    <w:rsid w:val="00B36E2F"/>
    <w:rsid w:val="00B45246"/>
    <w:rsid w:val="00B5515D"/>
    <w:rsid w:val="00B57D6F"/>
    <w:rsid w:val="00B65F4F"/>
    <w:rsid w:val="00B77B43"/>
    <w:rsid w:val="00B805EC"/>
    <w:rsid w:val="00B81327"/>
    <w:rsid w:val="00B81CEF"/>
    <w:rsid w:val="00B827D7"/>
    <w:rsid w:val="00B902CA"/>
    <w:rsid w:val="00B91FC0"/>
    <w:rsid w:val="00B932AF"/>
    <w:rsid w:val="00B94D53"/>
    <w:rsid w:val="00B9520F"/>
    <w:rsid w:val="00BA0D80"/>
    <w:rsid w:val="00BA14D1"/>
    <w:rsid w:val="00BA288B"/>
    <w:rsid w:val="00BB27CC"/>
    <w:rsid w:val="00BC0665"/>
    <w:rsid w:val="00BC2572"/>
    <w:rsid w:val="00BC3C6C"/>
    <w:rsid w:val="00BC7166"/>
    <w:rsid w:val="00BD0E46"/>
    <w:rsid w:val="00BD206E"/>
    <w:rsid w:val="00BD269A"/>
    <w:rsid w:val="00BE280B"/>
    <w:rsid w:val="00BE5219"/>
    <w:rsid w:val="00BE7E0D"/>
    <w:rsid w:val="00BF3373"/>
    <w:rsid w:val="00BF45DF"/>
    <w:rsid w:val="00C02F96"/>
    <w:rsid w:val="00C046AB"/>
    <w:rsid w:val="00C0775F"/>
    <w:rsid w:val="00C10CEA"/>
    <w:rsid w:val="00C242AC"/>
    <w:rsid w:val="00C26106"/>
    <w:rsid w:val="00C27CBF"/>
    <w:rsid w:val="00C32750"/>
    <w:rsid w:val="00C347D5"/>
    <w:rsid w:val="00C361F0"/>
    <w:rsid w:val="00C40052"/>
    <w:rsid w:val="00C4396A"/>
    <w:rsid w:val="00C447A1"/>
    <w:rsid w:val="00C54845"/>
    <w:rsid w:val="00C63995"/>
    <w:rsid w:val="00C709AE"/>
    <w:rsid w:val="00C72BC7"/>
    <w:rsid w:val="00C73916"/>
    <w:rsid w:val="00C77641"/>
    <w:rsid w:val="00C814A2"/>
    <w:rsid w:val="00C8156E"/>
    <w:rsid w:val="00C93C98"/>
    <w:rsid w:val="00C94F5B"/>
    <w:rsid w:val="00C97A9E"/>
    <w:rsid w:val="00CA515D"/>
    <w:rsid w:val="00CA6973"/>
    <w:rsid w:val="00CA72C3"/>
    <w:rsid w:val="00CC019E"/>
    <w:rsid w:val="00CC5344"/>
    <w:rsid w:val="00CE49E3"/>
    <w:rsid w:val="00CE5DC0"/>
    <w:rsid w:val="00CF44B2"/>
    <w:rsid w:val="00D03AD4"/>
    <w:rsid w:val="00D060B2"/>
    <w:rsid w:val="00D12B8E"/>
    <w:rsid w:val="00D140A2"/>
    <w:rsid w:val="00D172D6"/>
    <w:rsid w:val="00D174F3"/>
    <w:rsid w:val="00D22EDF"/>
    <w:rsid w:val="00D27C20"/>
    <w:rsid w:val="00D309C6"/>
    <w:rsid w:val="00D3276D"/>
    <w:rsid w:val="00D33F59"/>
    <w:rsid w:val="00D344DE"/>
    <w:rsid w:val="00D4267B"/>
    <w:rsid w:val="00D54280"/>
    <w:rsid w:val="00D711EC"/>
    <w:rsid w:val="00D7132C"/>
    <w:rsid w:val="00D738C4"/>
    <w:rsid w:val="00D818D1"/>
    <w:rsid w:val="00D83C49"/>
    <w:rsid w:val="00D849E1"/>
    <w:rsid w:val="00D90C23"/>
    <w:rsid w:val="00D927DB"/>
    <w:rsid w:val="00D95243"/>
    <w:rsid w:val="00DA0236"/>
    <w:rsid w:val="00DB3578"/>
    <w:rsid w:val="00DC4BF2"/>
    <w:rsid w:val="00DC627C"/>
    <w:rsid w:val="00DD0A4E"/>
    <w:rsid w:val="00DD7171"/>
    <w:rsid w:val="00DF0062"/>
    <w:rsid w:val="00DF2691"/>
    <w:rsid w:val="00DF4B19"/>
    <w:rsid w:val="00E03E07"/>
    <w:rsid w:val="00E079C2"/>
    <w:rsid w:val="00E12E30"/>
    <w:rsid w:val="00E14875"/>
    <w:rsid w:val="00E22A9D"/>
    <w:rsid w:val="00E3784E"/>
    <w:rsid w:val="00E401B9"/>
    <w:rsid w:val="00E413D2"/>
    <w:rsid w:val="00E5130A"/>
    <w:rsid w:val="00E53DB1"/>
    <w:rsid w:val="00E574C5"/>
    <w:rsid w:val="00E642B6"/>
    <w:rsid w:val="00E64744"/>
    <w:rsid w:val="00E670E0"/>
    <w:rsid w:val="00E72CBD"/>
    <w:rsid w:val="00E81951"/>
    <w:rsid w:val="00E90335"/>
    <w:rsid w:val="00E91FF6"/>
    <w:rsid w:val="00EB5018"/>
    <w:rsid w:val="00EB5E64"/>
    <w:rsid w:val="00EB7542"/>
    <w:rsid w:val="00EC1EBD"/>
    <w:rsid w:val="00EC412D"/>
    <w:rsid w:val="00ED2410"/>
    <w:rsid w:val="00ED2E21"/>
    <w:rsid w:val="00ED5E10"/>
    <w:rsid w:val="00EE1F26"/>
    <w:rsid w:val="00EE3107"/>
    <w:rsid w:val="00EE6652"/>
    <w:rsid w:val="00EE6AB7"/>
    <w:rsid w:val="00EF3596"/>
    <w:rsid w:val="00EF64B9"/>
    <w:rsid w:val="00F0076C"/>
    <w:rsid w:val="00F03E5A"/>
    <w:rsid w:val="00F04E6D"/>
    <w:rsid w:val="00F050CF"/>
    <w:rsid w:val="00F17887"/>
    <w:rsid w:val="00F17F93"/>
    <w:rsid w:val="00F222F4"/>
    <w:rsid w:val="00F273C9"/>
    <w:rsid w:val="00F32DD8"/>
    <w:rsid w:val="00F4243A"/>
    <w:rsid w:val="00F46198"/>
    <w:rsid w:val="00F5134B"/>
    <w:rsid w:val="00F55676"/>
    <w:rsid w:val="00F60DCF"/>
    <w:rsid w:val="00F668AA"/>
    <w:rsid w:val="00F723C7"/>
    <w:rsid w:val="00F7376F"/>
    <w:rsid w:val="00F77D0D"/>
    <w:rsid w:val="00F91866"/>
    <w:rsid w:val="00F94C26"/>
    <w:rsid w:val="00FA6C42"/>
    <w:rsid w:val="00FB448E"/>
    <w:rsid w:val="00FC166E"/>
    <w:rsid w:val="00FC1E02"/>
    <w:rsid w:val="00FC7873"/>
    <w:rsid w:val="00FD4EF3"/>
    <w:rsid w:val="00FF00B2"/>
    <w:rsid w:val="00FF1222"/>
    <w:rsid w:val="00FF2911"/>
    <w:rsid w:val="00FF727E"/>
    <w:rsid w:val="00FF78B9"/>
    <w:rsid w:val="00FF7BF7"/>
    <w:rsid w:val="3F7748B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qFormat/>
    <w:uiPriority w:val="0"/>
    <w:pPr>
      <w:ind w:firstLine="414"/>
      <w:outlineLvl w:val="4"/>
    </w:pPr>
    <w:rPr>
      <w:rFonts w:eastAsia="黑体"/>
      <w:b/>
      <w:szCs w:val="20"/>
    </w:rPr>
  </w:style>
  <w:style w:type="character" w:default="1" w:styleId="12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semiHidden/>
    <w:qFormat/>
    <w:uiPriority w:val="0"/>
    <w:rPr>
      <w:b/>
      <w:bCs/>
    </w:rPr>
  </w:style>
  <w:style w:type="paragraph" w:styleId="4">
    <w:name w:val="annotation text"/>
    <w:basedOn w:val="1"/>
    <w:semiHidden/>
    <w:qFormat/>
    <w:uiPriority w:val="0"/>
    <w:pPr>
      <w:jc w:val="left"/>
    </w:pPr>
  </w:style>
  <w:style w:type="paragraph" w:styleId="5">
    <w:name w:val="Body Text First Indent"/>
    <w:basedOn w:val="6"/>
    <w:qFormat/>
    <w:uiPriority w:val="0"/>
    <w:pPr>
      <w:ind w:firstLine="200" w:firstLineChars="200"/>
    </w:pPr>
  </w:style>
  <w:style w:type="paragraph" w:styleId="6">
    <w:name w:val="Body Text"/>
    <w:basedOn w:val="1"/>
    <w:qFormat/>
    <w:uiPriority w:val="0"/>
    <w:pPr>
      <w:spacing w:after="120"/>
    </w:pPr>
  </w:style>
  <w:style w:type="paragraph" w:styleId="7">
    <w:name w:val="Normal Indent"/>
    <w:basedOn w:val="1"/>
    <w:qFormat/>
    <w:uiPriority w:val="0"/>
    <w:pPr>
      <w:ind w:left="12" w:firstLine="420"/>
      <w:jc w:val="left"/>
    </w:pPr>
    <w:rPr>
      <w:szCs w:val="20"/>
    </w:rPr>
  </w:style>
  <w:style w:type="paragraph" w:styleId="8">
    <w:name w:val="Document Map"/>
    <w:basedOn w:val="1"/>
    <w:semiHidden/>
    <w:qFormat/>
    <w:uiPriority w:val="0"/>
    <w:pPr>
      <w:shd w:val="clear" w:color="auto" w:fill="000080"/>
    </w:pPr>
  </w:style>
  <w:style w:type="paragraph" w:styleId="9">
    <w:name w:val="Balloon Text"/>
    <w:basedOn w:val="1"/>
    <w:semiHidden/>
    <w:qFormat/>
    <w:uiPriority w:val="0"/>
    <w:rPr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3">
    <w:name w:val="page number"/>
    <w:basedOn w:val="12"/>
    <w:qFormat/>
    <w:uiPriority w:val="0"/>
  </w:style>
  <w:style w:type="character" w:styleId="14">
    <w:name w:val="annotation reference"/>
    <w:semiHidden/>
    <w:qFormat/>
    <w:uiPriority w:val="0"/>
    <w:rPr>
      <w:sz w:val="21"/>
      <w:szCs w:val="21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程序"/>
    <w:basedOn w:val="5"/>
    <w:qFormat/>
    <w:uiPriority w:val="0"/>
    <w:pPr>
      <w:spacing w:after="0"/>
      <w:ind w:right="34" w:firstLine="851" w:firstLineChars="0"/>
    </w:pPr>
    <w:rPr>
      <w:sz w:val="18"/>
      <w:szCs w:val="20"/>
    </w:rPr>
  </w:style>
  <w:style w:type="paragraph" w:customStyle="1" w:styleId="18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Placeholder Text"/>
    <w:basedOn w:val="1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7.jpeg"/><Relationship Id="rId14" Type="http://schemas.openxmlformats.org/officeDocument/2006/relationships/image" Target="media/image6.wmf"/><Relationship Id="rId13" Type="http://schemas.openxmlformats.org/officeDocument/2006/relationships/image" Target="media/image5.wmf"/><Relationship Id="rId12" Type="http://schemas.openxmlformats.org/officeDocument/2006/relationships/oleObject" Target="embeddings/oleObject2.bin"/><Relationship Id="rId11" Type="http://schemas.openxmlformats.org/officeDocument/2006/relationships/image" Target="media/image4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obo/Library/Containers/com.kingsoft.wpsoffice.mac/Data/C:\Documents%20and%20Settings\rj-hd\&#26700;&#38754;\2%20&#26412;&#31185;&#35797;&#21367;(&#38381;&#21367;&#12289;&#24320;&#21367;&#12289;&#21322;&#24320;&#21367;)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 本科试卷(闭卷、开卷、半开卷).dot</Template>
  <Company>四川大学计算机学院</Company>
  <Pages>2</Pages>
  <Words>189</Words>
  <Characters>1078</Characters>
  <Lines>8</Lines>
  <Paragraphs>2</Paragraphs>
  <TotalTime>0</TotalTime>
  <ScaleCrop>false</ScaleCrop>
  <LinksUpToDate>false</LinksUpToDate>
  <CharactersWithSpaces>1265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2017-10-27T14:55:00Z</dcterms:created>
  <dc:creator>Administrator</dc:creator>
  <cp:lastModifiedBy>bobo</cp:lastModifiedBy>
  <cp:lastPrinted>2017-11-07T22:59:00Z</cp:lastPrinted>
  <dcterms:modified xsi:type="dcterms:W3CDTF">2020-12-30T19:33:39Z</dcterms:modified>
  <dc:subject>数字逻辑</dc:subject>
  <dc:title>四川大学平时测验试题</dc:title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